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B6" w:rsidRDefault="00553F0A">
      <w:pPr>
        <w:pStyle w:val="Title"/>
      </w:pPr>
      <w:proofErr w:type="spellStart"/>
      <w:r>
        <w:t>TeleMega</w:t>
      </w:r>
      <w:proofErr w:type="spellEnd"/>
      <w:r>
        <w:t xml:space="preserve"> Checklist</w:t>
      </w:r>
      <w:r w:rsidR="0075676A">
        <w:t xml:space="preserve">                             SRT-3</w:t>
      </w:r>
      <w:bookmarkStart w:id="0" w:name="_GoBack"/>
      <w:bookmarkEnd w:id="0"/>
    </w:p>
    <w:p w:rsidR="0039051E" w:rsidRDefault="0039051E" w:rsidP="0039051E">
      <w:pPr>
        <w:pStyle w:val="Heading1"/>
      </w:pPr>
      <w:r>
        <w:t xml:space="preserve">Positioning the </w:t>
      </w:r>
      <w:proofErr w:type="spellStart"/>
      <w:r>
        <w:t>Telemega</w:t>
      </w:r>
      <w:proofErr w:type="spellEnd"/>
    </w:p>
    <w:p w:rsidR="0039051E" w:rsidRDefault="0039051E" w:rsidP="0039051E">
      <w:pPr>
        <w:pStyle w:val="ListParagraph"/>
        <w:numPr>
          <w:ilvl w:val="0"/>
          <w:numId w:val="14"/>
        </w:numPr>
      </w:pPr>
      <w:r>
        <w:t xml:space="preserve">Depending on the orientation of the </w:t>
      </w:r>
      <w:proofErr w:type="spellStart"/>
      <w:r>
        <w:t>TeleMega</w:t>
      </w:r>
      <w:proofErr w:type="spellEnd"/>
      <w:r>
        <w:t xml:space="preserve"> board at power activation the board will enter “idle” or “flight” mode. </w:t>
      </w:r>
    </w:p>
    <w:p w:rsidR="0039051E" w:rsidRDefault="0039051E" w:rsidP="0039051E">
      <w:pPr>
        <w:pStyle w:val="ListParagraph"/>
        <w:numPr>
          <w:ilvl w:val="0"/>
          <w:numId w:val="14"/>
        </w:numPr>
      </w:pPr>
      <w:r>
        <w:t xml:space="preserve">If the rocket is on the launch rail, powering on the </w:t>
      </w:r>
      <w:proofErr w:type="spellStart"/>
      <w:r>
        <w:t>TeleMega</w:t>
      </w:r>
      <w:proofErr w:type="spellEnd"/>
      <w:r>
        <w:t xml:space="preserve"> will place it in “flight” mode </w:t>
      </w:r>
    </w:p>
    <w:p w:rsidR="0039051E" w:rsidRDefault="0039051E" w:rsidP="0039051E">
      <w:pPr>
        <w:pStyle w:val="ListParagraph"/>
        <w:numPr>
          <w:ilvl w:val="0"/>
          <w:numId w:val="14"/>
        </w:numPr>
      </w:pPr>
      <w:r>
        <w:t xml:space="preserve">If the rocket is horizontal, powering on the </w:t>
      </w:r>
      <w:proofErr w:type="spellStart"/>
      <w:r>
        <w:t>TeleMega</w:t>
      </w:r>
      <w:proofErr w:type="spellEnd"/>
      <w:r>
        <w:t xml:space="preserve"> will place it in “idle” mode</w:t>
      </w:r>
    </w:p>
    <w:p w:rsidR="0039051E" w:rsidRDefault="0039051E" w:rsidP="0039051E">
      <w:pPr>
        <w:pStyle w:val="ListParagraph"/>
        <w:numPr>
          <w:ilvl w:val="0"/>
          <w:numId w:val="14"/>
        </w:numPr>
      </w:pPr>
      <w:r>
        <w:t xml:space="preserve">If you wish to test pyro ignitors the </w:t>
      </w:r>
      <w:proofErr w:type="spellStart"/>
      <w:r>
        <w:t>TeleMega</w:t>
      </w:r>
      <w:proofErr w:type="spellEnd"/>
      <w:r>
        <w:t xml:space="preserve"> circuit board must be horizontal and have a USB connection to a computer</w:t>
      </w:r>
    </w:p>
    <w:p w:rsidR="0039051E" w:rsidRDefault="0039051E" w:rsidP="0039051E">
      <w:pPr>
        <w:pStyle w:val="ListParagraph"/>
        <w:ind w:left="792"/>
      </w:pPr>
    </w:p>
    <w:p w:rsidR="0039051E" w:rsidRPr="0039051E" w:rsidRDefault="0039051E" w:rsidP="0039051E">
      <w:pPr>
        <w:pStyle w:val="ListParagraph"/>
        <w:numPr>
          <w:ilvl w:val="0"/>
          <w:numId w:val="14"/>
        </w:numPr>
      </w:pPr>
      <w:r>
        <w:t xml:space="preserve">In order to position the </w:t>
      </w:r>
      <w:proofErr w:type="spellStart"/>
      <w:r>
        <w:t>TeleMega</w:t>
      </w:r>
      <w:proofErr w:type="spellEnd"/>
      <w:r>
        <w:t xml:space="preserve"> for flight the rocket must be vertical at which point the </w:t>
      </w:r>
      <w:proofErr w:type="spellStart"/>
      <w:r>
        <w:t>TeleMega</w:t>
      </w:r>
      <w:proofErr w:type="spellEnd"/>
      <w:r>
        <w:t xml:space="preserve"> must be powered on or given a reboot order if already on</w:t>
      </w:r>
    </w:p>
    <w:p w:rsidR="00553F0A" w:rsidRPr="00553F0A" w:rsidRDefault="00553F0A" w:rsidP="00BB494F">
      <w:pPr>
        <w:pStyle w:val="Heading1"/>
      </w:pPr>
      <w:r>
        <w:t>Checking for Secure Connections</w:t>
      </w:r>
    </w:p>
    <w:p w:rsidR="0075676A" w:rsidRDefault="0075676A">
      <w:pPr>
        <w:rPr>
          <w:b/>
        </w:rPr>
      </w:pPr>
    </w:p>
    <w:p w:rsidR="00553F0A" w:rsidRDefault="00BB494F">
      <w:pPr>
        <w:rPr>
          <w:b/>
        </w:rPr>
      </w:pPr>
      <w:r>
        <w:rPr>
          <w:b/>
        </w:rPr>
        <w:t>Tele Mega Screw Terminals Diagram</w:t>
      </w:r>
    </w:p>
    <w:p w:rsidR="00001408" w:rsidRDefault="00001408" w:rsidP="00001408">
      <w:pPr>
        <w:jc w:val="center"/>
        <w:rPr>
          <w:b/>
        </w:rPr>
      </w:pPr>
      <w:r>
        <w:rPr>
          <w:b/>
          <w:noProof/>
          <w:lang w:eastAsia="en-US"/>
        </w:rPr>
        <mc:AlternateContent>
          <mc:Choice Requires="wpg">
            <w:drawing>
              <wp:inline distT="0" distB="0" distL="0" distR="0">
                <wp:extent cx="4505961" cy="2304415"/>
                <wp:effectExtent l="0" t="0" r="8890" b="63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61" cy="2304415"/>
                          <a:chOff x="0" y="0"/>
                          <a:chExt cx="4505961" cy="23044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85" b="943"/>
                          <a:stretch/>
                        </pic:blipFill>
                        <pic:spPr bwMode="auto">
                          <a:xfrm rot="5400000">
                            <a:off x="1414463" y="-787082"/>
                            <a:ext cx="2304415" cy="3878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0" y="798831"/>
                            <a:ext cx="2447925" cy="800100"/>
                            <a:chOff x="0" y="0"/>
                            <a:chExt cx="2447925" cy="8001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676275" y="285750"/>
                              <a:ext cx="17716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87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1E72" w:rsidRPr="00423C0A" w:rsidRDefault="00751E72" w:rsidP="00423C0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423C0A">
                                  <w:rPr>
                                    <w:color w:val="000000" w:themeColor="text1"/>
                                  </w:rPr>
                                  <w:t xml:space="preserve">1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 </w:t>
                                </w:r>
                                <w:r w:rsidRPr="00423C0A">
                                  <w:rPr>
                                    <w:color w:val="000000" w:themeColor="text1"/>
                                  </w:rPr>
                                  <w:t xml:space="preserve">2   3  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423C0A">
                                  <w:rPr>
                                    <w:color w:val="000000" w:themeColor="text1"/>
                                  </w:rPr>
                                  <w:t>4    5    6    7   8    9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00025" y="0"/>
                              <a:ext cx="4476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87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1E72" w:rsidRPr="00423C0A" w:rsidRDefault="00751E72" w:rsidP="00423C0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561975"/>
                              <a:ext cx="6858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87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1E72" w:rsidRPr="00423C0A" w:rsidRDefault="00751E72" w:rsidP="00423C0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354.8pt;height:181.45pt;mso-position-horizontal-relative:char;mso-position-vertical-relative:line" coordsize="45059,23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4144;top:-7871;width:23044;height:3878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+GE/AAAAA2gAAAA8AAABkcnMvZG93bnJldi54bWxEj82KAjEQhO8LvkNowcuimfUgy2gUEVw8&#10;+rOKx2bSzkQnnTCJOr69EQRPTVNVX1dPZq2txY2aYBwr+BlkIIgLpw2XCv53y/4viBCRNdaOScGD&#10;Asymna8J5trdeUO3bSxFgnDIUUEVo8+lDEVFFsPAeeKknVxjMaa1KaVu8J7gtpbDLBtJi4bThQo9&#10;LSoqLturTZT6gKZc/8nL8Lw35tuvwtwflep12/kYRKQ2fszv9Eqn+vB65TXl9A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H4YT8AAAADaAAAADwAAAAAAAAAAAAAAAACfAgAA&#10;ZHJzL2Rvd25yZXYueG1sUEsFBgAAAAAEAAQA9wAAAIwDAAAAAA==&#10;">
                  <v:imagedata r:id="rId7" o:title="" croptop="2874f" cropbottom="618f"/>
                  <v:path arrowok="t"/>
                </v:shape>
                <v:group id="Group 5" o:spid="_x0000_s1028" style="position:absolute;top:7988;width:24479;height:8001" coordsize="24479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2" o:spid="_x0000_s1029" style="position:absolute;left:6762;top:2857;width:1771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KP8IA&#10;AADaAAAADwAAAGRycy9kb3ducmV2LnhtbESPQYvCMBSE74L/ITxhL6KpPYhWo6is4GlBrdDjo3m2&#10;xealNNHWf79ZWPA4zMw3zHrbm1q8qHWVZQWzaQSCOLe64kJBej1OFiCcR9ZYWyYFb3Kw3QwHa0y0&#10;7fhMr4svRICwS1BB6X2TSOnykgy6qW2Ig3e3rUEfZFtI3WIX4KaWcRTNpcGKw0KJDR1Kyh+Xp1GQ&#10;LfZZWvV5tozTffd9vNF8/PxR6mvU71YgPPX+E/5vn7SCGP6uhBs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Yo/wgAAANoAAAAPAAAAAAAAAAAAAAAAAJgCAABkcnMvZG93&#10;bnJldi54bWxQSwUGAAAAAAQABAD1AAAAhwMAAAAA&#10;" fillcolor="white [3212]" strokecolor="black [3213]" strokeweight="1.5pt">
                    <v:fill opacity="57054f"/>
                    <v:textbox>
                      <w:txbxContent>
                        <w:p w:rsidR="00751E72" w:rsidRPr="00423C0A" w:rsidRDefault="00751E72" w:rsidP="00423C0A">
                          <w:pPr>
                            <w:rPr>
                              <w:color w:val="000000" w:themeColor="text1"/>
                            </w:rPr>
                          </w:pPr>
                          <w:r w:rsidRPr="00423C0A">
                            <w:rPr>
                              <w:color w:val="000000" w:themeColor="text1"/>
                            </w:rPr>
                            <w:t xml:space="preserve">1 </w:t>
                          </w:r>
                          <w:r>
                            <w:rPr>
                              <w:color w:val="000000" w:themeColor="text1"/>
                            </w:rPr>
                            <w:t xml:space="preserve">  </w:t>
                          </w:r>
                          <w:r w:rsidRPr="00423C0A">
                            <w:rPr>
                              <w:color w:val="000000" w:themeColor="text1"/>
                            </w:rPr>
                            <w:t xml:space="preserve">2   3  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423C0A">
                            <w:rPr>
                              <w:color w:val="000000" w:themeColor="text1"/>
                            </w:rPr>
                            <w:t>4    5    6    7   8    9</w:t>
                          </w:r>
                        </w:p>
                      </w:txbxContent>
                    </v:textbox>
                  </v:rect>
                  <v:rect id="Rectangle 3" o:spid="_x0000_s1030" style="position:absolute;left:2000;width:4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vpMMA&#10;AADaAAAADwAAAGRycy9kb3ducmV2LnhtbESPQYvCMBSE74L/ITxhL6KpCuJWo+iygifB2oUeH83b&#10;tmzzUppou//eCILHYWa+YTa73tTiTq2rLCuYTSMQxLnVFRcK0utxsgLhPLLG2jIp+CcHu+1wsMFY&#10;244vdE98IQKEXYwKSu+bWEqXl2TQTW1DHLxf2xr0QbaF1C12AW5qOY+ipTRYcVgosaGvkvK/5GYU&#10;ZKtDllZ9nn3O00P3ffyh5fh2Vupj1O/XIDz1/h1+tU9awQKeV8IN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0vpMMAAADaAAAADwAAAAAAAAAAAAAAAACYAgAAZHJzL2Rv&#10;d25yZXYueG1sUEsFBgAAAAAEAAQA9QAAAIgDAAAAAA==&#10;" fillcolor="white [3212]" strokecolor="black [3213]" strokeweight="1.5pt">
                    <v:fill opacity="57054f"/>
                    <v:textbox>
                      <w:txbxContent>
                        <w:p w:rsidR="00751E72" w:rsidRPr="00423C0A" w:rsidRDefault="00751E72" w:rsidP="00423C0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Top</w:t>
                          </w:r>
                        </w:p>
                      </w:txbxContent>
                    </v:textbox>
                  </v:rect>
                  <v:rect id="Rectangle 4" o:spid="_x0000_s1031" style="position:absolute;top:5619;width:6858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S30MMA&#10;AADaAAAADwAAAGRycy9kb3ducmV2LnhtbESPQYvCMBSE74L/ITxhL6KpIuJWo+iygifB2oUeH83b&#10;tmzzUppou//eCILHYWa+YTa73tTiTq2rLCuYTSMQxLnVFRcK0utxsgLhPLLG2jIp+CcHu+1wsMFY&#10;244vdE98IQKEXYwKSu+bWEqXl2TQTW1DHLxf2xr0QbaF1C12AW5qOY+ipTRYcVgosaGvkvK/5GYU&#10;ZKtDllZ9nn3O00P3ffyh5fh2Vupj1O/XIDz1/h1+tU9awQKeV8IN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S30MMAAADaAAAADwAAAAAAAAAAAAAAAACYAgAAZHJzL2Rv&#10;d25yZXYueG1sUEsFBgAAAAAEAAQA9QAAAIgDAAAAAA==&#10;" fillcolor="white [3212]" strokecolor="black [3213]" strokeweight="1.5pt">
                    <v:fill opacity="57054f"/>
                    <v:textbox>
                      <w:txbxContent>
                        <w:p w:rsidR="00751E72" w:rsidRPr="00423C0A" w:rsidRDefault="00751E72" w:rsidP="00423C0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Bottom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001408" w:rsidRDefault="00001408" w:rsidP="0000140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6205"/>
      </w:tblGrid>
      <w:tr w:rsidR="005C0F33" w:rsidTr="005C0F33">
        <w:tc>
          <w:tcPr>
            <w:tcW w:w="1255" w:type="dxa"/>
          </w:tcPr>
          <w:p w:rsidR="005C0F33" w:rsidRPr="005C0F33" w:rsidRDefault="005C0F33">
            <w:pPr>
              <w:rPr>
                <w:b/>
              </w:rPr>
            </w:pPr>
            <w:r>
              <w:rPr>
                <w:b/>
              </w:rPr>
              <w:t>Terminal #</w:t>
            </w:r>
          </w:p>
        </w:tc>
        <w:tc>
          <w:tcPr>
            <w:tcW w:w="1890" w:type="dxa"/>
          </w:tcPr>
          <w:p w:rsidR="005C0F33" w:rsidRPr="005C0F33" w:rsidRDefault="005C0F33">
            <w:pPr>
              <w:rPr>
                <w:b/>
              </w:rPr>
            </w:pPr>
            <w:r>
              <w:rPr>
                <w:b/>
              </w:rPr>
              <w:t>Terminal Name</w:t>
            </w:r>
          </w:p>
        </w:tc>
        <w:tc>
          <w:tcPr>
            <w:tcW w:w="6205" w:type="dxa"/>
          </w:tcPr>
          <w:p w:rsidR="005C0F33" w:rsidRPr="005C0F33" w:rsidRDefault="005C0F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>Top 1</w:t>
            </w:r>
          </w:p>
        </w:tc>
        <w:tc>
          <w:tcPr>
            <w:tcW w:w="1890" w:type="dxa"/>
          </w:tcPr>
          <w:p w:rsidR="005C0F33" w:rsidRDefault="005C0F33">
            <w:r>
              <w:t>Switch Input</w:t>
            </w:r>
          </w:p>
        </w:tc>
        <w:tc>
          <w:tcPr>
            <w:tcW w:w="6205" w:type="dxa"/>
          </w:tcPr>
          <w:p w:rsidR="005C0F33" w:rsidRDefault="005C0F33">
            <w:r>
              <w:t xml:space="preserve">Switch connection to positive battery terminal 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>Top 2</w:t>
            </w:r>
          </w:p>
        </w:tc>
        <w:tc>
          <w:tcPr>
            <w:tcW w:w="1890" w:type="dxa"/>
          </w:tcPr>
          <w:p w:rsidR="005C0F33" w:rsidRDefault="005C0F33">
            <w:r>
              <w:t>Switch Output</w:t>
            </w:r>
          </w:p>
        </w:tc>
        <w:tc>
          <w:tcPr>
            <w:tcW w:w="6205" w:type="dxa"/>
          </w:tcPr>
          <w:p w:rsidR="005C0F33" w:rsidRDefault="005C0F33">
            <w:r>
              <w:t>Switch connection to flight computer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 xml:space="preserve">Top 3 </w:t>
            </w:r>
          </w:p>
        </w:tc>
        <w:tc>
          <w:tcPr>
            <w:tcW w:w="1890" w:type="dxa"/>
          </w:tcPr>
          <w:p w:rsidR="005C0F33" w:rsidRPr="005C0F33" w:rsidRDefault="005C0F33">
            <w:pPr>
              <w:rPr>
                <w:i/>
              </w:rPr>
            </w:pPr>
            <w:r w:rsidRPr="005C0F33">
              <w:rPr>
                <w:i/>
              </w:rPr>
              <w:t>Ground</w:t>
            </w:r>
          </w:p>
        </w:tc>
        <w:tc>
          <w:tcPr>
            <w:tcW w:w="6205" w:type="dxa"/>
          </w:tcPr>
          <w:p w:rsidR="005C0F33" w:rsidRDefault="005C0F33">
            <w:r>
              <w:t>Ground connection for use with external active switch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>Top 4</w:t>
            </w:r>
          </w:p>
        </w:tc>
        <w:tc>
          <w:tcPr>
            <w:tcW w:w="1890" w:type="dxa"/>
          </w:tcPr>
          <w:p w:rsidR="005C0F33" w:rsidRDefault="005C0F33">
            <w:r>
              <w:t xml:space="preserve">Main - </w:t>
            </w:r>
          </w:p>
        </w:tc>
        <w:tc>
          <w:tcPr>
            <w:tcW w:w="6205" w:type="dxa"/>
          </w:tcPr>
          <w:p w:rsidR="005C0F33" w:rsidRDefault="005C0F33">
            <w:r>
              <w:t>Main pyro channel for connection to pyro circuit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>Top 5</w:t>
            </w:r>
          </w:p>
        </w:tc>
        <w:tc>
          <w:tcPr>
            <w:tcW w:w="1890" w:type="dxa"/>
          </w:tcPr>
          <w:p w:rsidR="005C0F33" w:rsidRDefault="005C0F33">
            <w:r>
              <w:t>Main</w:t>
            </w:r>
          </w:p>
        </w:tc>
        <w:tc>
          <w:tcPr>
            <w:tcW w:w="6205" w:type="dxa"/>
          </w:tcPr>
          <w:p w:rsidR="005C0F33" w:rsidRDefault="005C0F33">
            <w:r>
              <w:t>Main pyro channel common connection to battery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>Bottom 1</w:t>
            </w:r>
          </w:p>
        </w:tc>
        <w:tc>
          <w:tcPr>
            <w:tcW w:w="1890" w:type="dxa"/>
          </w:tcPr>
          <w:p w:rsidR="005C0F33" w:rsidRPr="005C0F33" w:rsidRDefault="005C0F33">
            <w:pPr>
              <w:rPr>
                <w:i/>
              </w:rPr>
            </w:pPr>
            <w:r w:rsidRPr="005C0F33">
              <w:rPr>
                <w:i/>
              </w:rPr>
              <w:t>Ground</w:t>
            </w:r>
          </w:p>
        </w:tc>
        <w:tc>
          <w:tcPr>
            <w:tcW w:w="6205" w:type="dxa"/>
          </w:tcPr>
          <w:p w:rsidR="005C0F33" w:rsidRDefault="005C0F33">
            <w:r>
              <w:t>Ground connection for negative pyro battery terminal</w:t>
            </w:r>
          </w:p>
        </w:tc>
      </w:tr>
      <w:tr w:rsidR="005C0F33" w:rsidTr="005C0F33">
        <w:tc>
          <w:tcPr>
            <w:tcW w:w="1255" w:type="dxa"/>
          </w:tcPr>
          <w:p w:rsidR="005C0F33" w:rsidRDefault="005C0F33">
            <w:r>
              <w:t>Bottom 2</w:t>
            </w:r>
          </w:p>
        </w:tc>
        <w:tc>
          <w:tcPr>
            <w:tcW w:w="1890" w:type="dxa"/>
          </w:tcPr>
          <w:p w:rsidR="005C0F33" w:rsidRDefault="005C0F33">
            <w:r>
              <w:t>Pyro</w:t>
            </w:r>
          </w:p>
        </w:tc>
        <w:tc>
          <w:tcPr>
            <w:tcW w:w="6205" w:type="dxa"/>
          </w:tcPr>
          <w:p w:rsidR="005C0F33" w:rsidRDefault="005C0F33">
            <w:r>
              <w:t>Positive pyro battery terminal</w:t>
            </w:r>
          </w:p>
        </w:tc>
      </w:tr>
    </w:tbl>
    <w:p w:rsidR="00BB494F" w:rsidRDefault="00BB494F"/>
    <w:p w:rsidR="00480EFF" w:rsidRPr="00480EFF" w:rsidRDefault="00480EFF">
      <w:pPr>
        <w:rPr>
          <w:b/>
        </w:rPr>
      </w:pPr>
      <w:r>
        <w:rPr>
          <w:b/>
        </w:rPr>
        <w:t xml:space="preserve">Tele Mega </w:t>
      </w:r>
      <w:r>
        <w:rPr>
          <w:b/>
        </w:rPr>
        <w:t>Wiring Diagram</w:t>
      </w:r>
    </w:p>
    <w:p w:rsidR="0075676A" w:rsidRDefault="00480EFF" w:rsidP="0075676A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303195" cy="4691391"/>
            <wp:effectExtent l="0" t="8572" r="3492" b="349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chat--386059244346960544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t="6830" b="16898"/>
                    <a:stretch/>
                  </pic:blipFill>
                  <pic:spPr bwMode="auto">
                    <a:xfrm rot="16200000">
                      <a:off x="0" y="0"/>
                      <a:ext cx="3309283" cy="470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76A" w:rsidRDefault="0075676A" w:rsidP="0075676A">
      <w:pPr>
        <w:jc w:val="center"/>
      </w:pPr>
    </w:p>
    <w:p w:rsidR="0075676A" w:rsidRDefault="0075676A" w:rsidP="0075676A">
      <w:pPr>
        <w:jc w:val="center"/>
      </w:pPr>
    </w:p>
    <w:p w:rsidR="00751E72" w:rsidRDefault="00751E72" w:rsidP="00751E72">
      <w:pPr>
        <w:pStyle w:val="Heading1"/>
      </w:pPr>
      <w:r>
        <w:t xml:space="preserve">Starting up the </w:t>
      </w:r>
      <w:proofErr w:type="spellStart"/>
      <w:r>
        <w:t>Telemega</w:t>
      </w:r>
      <w:proofErr w:type="spellEnd"/>
    </w:p>
    <w:p w:rsidR="00751E72" w:rsidRDefault="00751E72" w:rsidP="00751E72">
      <w:pPr>
        <w:pStyle w:val="ListParagraph"/>
        <w:numPr>
          <w:ilvl w:val="0"/>
          <w:numId w:val="15"/>
        </w:numPr>
      </w:pPr>
      <w:r>
        <w:t xml:space="preserve">To start up the </w:t>
      </w:r>
      <w:proofErr w:type="spellStart"/>
      <w:r>
        <w:t>TeleMega</w:t>
      </w:r>
      <w:proofErr w:type="spellEnd"/>
      <w:r>
        <w:t xml:space="preserve"> the external switch connected to the </w:t>
      </w:r>
      <w:proofErr w:type="spellStart"/>
      <w:r>
        <w:t>TeleMega</w:t>
      </w:r>
      <w:proofErr w:type="spellEnd"/>
      <w:r>
        <w:t xml:space="preserve"> must be activated</w:t>
      </w:r>
    </w:p>
    <w:p w:rsidR="00751E72" w:rsidRDefault="00751E72" w:rsidP="00751E72">
      <w:pPr>
        <w:pStyle w:val="ListParagraph"/>
        <w:numPr>
          <w:ilvl w:val="0"/>
          <w:numId w:val="15"/>
        </w:numPr>
      </w:pPr>
      <w:r>
        <w:t>The switch is positioned through the body tube hole leading into the electronics bay</w:t>
      </w:r>
    </w:p>
    <w:p w:rsidR="00751E72" w:rsidRPr="00001408" w:rsidRDefault="00751E72" w:rsidP="00751E72">
      <w:pPr>
        <w:pStyle w:val="ListParagraph"/>
        <w:numPr>
          <w:ilvl w:val="0"/>
          <w:numId w:val="15"/>
        </w:numPr>
        <w:rPr>
          <w:b/>
        </w:rPr>
      </w:pPr>
      <w:r>
        <w:t xml:space="preserve">To activate the switch use the appropriate key and insert the key through the body tube hole and turn </w:t>
      </w:r>
      <w:r>
        <w:rPr>
          <w:b/>
        </w:rPr>
        <w:t>clockwise</w:t>
      </w:r>
      <w:r>
        <w:t xml:space="preserve">. </w:t>
      </w:r>
      <w:r>
        <w:rPr>
          <w:b/>
        </w:rPr>
        <w:t>Do not overtighten.</w:t>
      </w:r>
    </w:p>
    <w:p w:rsidR="00751E72" w:rsidRDefault="00751E72" w:rsidP="00751E72">
      <w:pPr>
        <w:pStyle w:val="ListParagraph"/>
        <w:numPr>
          <w:ilvl w:val="0"/>
          <w:numId w:val="15"/>
        </w:numPr>
      </w:pPr>
      <w:r>
        <w:t>Refer to previous section on positioning and “idle” &amp; “flight” mode</w:t>
      </w:r>
    </w:p>
    <w:p w:rsidR="00751E72" w:rsidRDefault="00751E72" w:rsidP="00751E72">
      <w:pPr>
        <w:pStyle w:val="ListParagraph"/>
        <w:numPr>
          <w:ilvl w:val="0"/>
          <w:numId w:val="15"/>
        </w:numPr>
      </w:pPr>
      <w:r>
        <w:t xml:space="preserve">Depending on the position of the circuit board the </w:t>
      </w:r>
      <w:proofErr w:type="spellStart"/>
      <w:r>
        <w:t>TeleMega</w:t>
      </w:r>
      <w:proofErr w:type="spellEnd"/>
      <w:r>
        <w:t xml:space="preserve"> is now powered on and awaiting launch</w:t>
      </w:r>
    </w:p>
    <w:p w:rsidR="00751E72" w:rsidRDefault="00751E72"/>
    <w:p w:rsidR="005204CA" w:rsidRDefault="005204CA"/>
    <w:p w:rsidR="005204CA" w:rsidRPr="00BB494F" w:rsidRDefault="005204CA"/>
    <w:sectPr w:rsidR="005204CA" w:rsidRPr="00BB49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22C"/>
    <w:multiLevelType w:val="hybridMultilevel"/>
    <w:tmpl w:val="E800CDBC"/>
    <w:lvl w:ilvl="0" w:tplc="A8BCDCE6"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E244C6"/>
    <w:multiLevelType w:val="hybridMultilevel"/>
    <w:tmpl w:val="49AA71B8"/>
    <w:lvl w:ilvl="0" w:tplc="326842BA"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1A461D7"/>
    <w:multiLevelType w:val="hybridMultilevel"/>
    <w:tmpl w:val="5E0A38EE"/>
    <w:lvl w:ilvl="0" w:tplc="A8BCDCE6">
      <w:numFmt w:val="bullet"/>
      <w:lvlText w:val="-"/>
      <w:lvlJc w:val="left"/>
      <w:pPr>
        <w:ind w:left="115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0A"/>
    <w:rsid w:val="00001408"/>
    <w:rsid w:val="001C01B6"/>
    <w:rsid w:val="0039051E"/>
    <w:rsid w:val="00423C0A"/>
    <w:rsid w:val="00432536"/>
    <w:rsid w:val="00480EFF"/>
    <w:rsid w:val="00492185"/>
    <w:rsid w:val="005204CA"/>
    <w:rsid w:val="00553F0A"/>
    <w:rsid w:val="005C0F33"/>
    <w:rsid w:val="006C5726"/>
    <w:rsid w:val="00751E72"/>
    <w:rsid w:val="0075676A"/>
    <w:rsid w:val="00B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C5467-9187-4AB1-A212-A0D3F20C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5C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245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gonzalez</dc:creator>
  <cp:keywords/>
  <cp:lastModifiedBy>armando gonzalez</cp:lastModifiedBy>
  <cp:revision>5</cp:revision>
  <dcterms:created xsi:type="dcterms:W3CDTF">2016-02-26T19:34:00Z</dcterms:created>
  <dcterms:modified xsi:type="dcterms:W3CDTF">2016-03-01T03:09:00Z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