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645" w:rsidRPr="00E21645" w:rsidRDefault="00F3159E" w:rsidP="00E21645">
      <w:pPr>
        <w:pStyle w:val="Title"/>
      </w:pPr>
      <w:r>
        <w:t>Yagi Antenna Post-Build Estimate</w:t>
      </w:r>
      <w:r w:rsidR="00E21645">
        <w:t xml:space="preserve">     SRT-3 2/17/16</w:t>
      </w:r>
    </w:p>
    <w:p w:rsidR="002B4D53" w:rsidRDefault="00F3159E">
      <w:pPr>
        <w:pStyle w:val="Heading1"/>
      </w:pPr>
      <w:r>
        <w:t>Recycled Resources From Prototype</w:t>
      </w:r>
    </w:p>
    <w:p w:rsidR="002B4D53" w:rsidRPr="006439AB" w:rsidRDefault="00F3159E">
      <w:pPr>
        <w:rPr>
          <w:b/>
        </w:rPr>
      </w:pPr>
      <w:r w:rsidRPr="006439AB">
        <w:rPr>
          <w:b/>
        </w:rPr>
        <w:t>Aluminum elements (1-reflector) excluding</w:t>
      </w:r>
      <w:r w:rsidR="006439AB">
        <w:rPr>
          <w:b/>
        </w:rPr>
        <w:t xml:space="preserve"> #</w:t>
      </w:r>
      <w:r w:rsidRPr="006439AB">
        <w:rPr>
          <w:b/>
        </w:rPr>
        <w:t xml:space="preserve"> 4.</w:t>
      </w:r>
    </w:p>
    <w:p w:rsidR="00F3159E" w:rsidRDefault="00F3159E">
      <w:r>
        <w:tab/>
        <w:t xml:space="preserve">Most likely in order to not have to re-order another segment of quarter inch aluminum tubing we will be reusing the elements from the prototype antenna excluding antenna element number 4 which had a slight manufacturing error and would be replaced with some of the scrap tubing from our first aluminum segment. </w:t>
      </w:r>
    </w:p>
    <w:p w:rsidR="00F3159E" w:rsidRPr="006439AB" w:rsidRDefault="00F3159E">
      <w:pPr>
        <w:rPr>
          <w:b/>
        </w:rPr>
      </w:pPr>
      <w:proofErr w:type="spellStart"/>
      <w:r w:rsidRPr="006439AB">
        <w:rPr>
          <w:b/>
        </w:rPr>
        <w:t>Balun</w:t>
      </w:r>
      <w:proofErr w:type="spellEnd"/>
      <w:r w:rsidRPr="006439AB">
        <w:rPr>
          <w:b/>
        </w:rPr>
        <w:t xml:space="preserve"> (RPSMA Connector Female) </w:t>
      </w:r>
    </w:p>
    <w:p w:rsidR="00F3159E" w:rsidRDefault="00F3159E">
      <w:r>
        <w:tab/>
        <w:t xml:space="preserve">The </w:t>
      </w:r>
      <w:proofErr w:type="spellStart"/>
      <w:r>
        <w:t>balun</w:t>
      </w:r>
      <w:proofErr w:type="spellEnd"/>
      <w:r>
        <w:t xml:space="preserve"> or at least the connector will be reused in order to buy one new RPSMA connector and not have to order two new ones. </w:t>
      </w:r>
    </w:p>
    <w:p w:rsidR="00F3159E" w:rsidRPr="006439AB" w:rsidRDefault="00F3159E">
      <w:pPr>
        <w:rPr>
          <w:b/>
        </w:rPr>
      </w:pPr>
      <w:r w:rsidRPr="006439AB">
        <w:rPr>
          <w:b/>
        </w:rPr>
        <w:t>3D Printed Insulating Brackets for Elements</w:t>
      </w:r>
    </w:p>
    <w:p w:rsidR="00F3159E" w:rsidRDefault="00F3159E">
      <w:r>
        <w:tab/>
        <w:t xml:space="preserve">The insulating brackets can be reprinted again easily if required </w:t>
      </w:r>
      <w:r w:rsidR="006439AB">
        <w:t xml:space="preserve">but reusing the brackets from the prototype will cut down manufacturing time for the two final antennas. </w:t>
      </w:r>
    </w:p>
    <w:p w:rsidR="006439AB" w:rsidRDefault="006439AB" w:rsidP="006439AB">
      <w:pPr>
        <w:pStyle w:val="Heading1"/>
      </w:pPr>
      <w:r>
        <w:t>Replaced Resources From Prototype</w:t>
      </w:r>
    </w:p>
    <w:p w:rsidR="006439AB" w:rsidRDefault="006439AB">
      <w:pPr>
        <w:rPr>
          <w:b/>
        </w:rPr>
      </w:pPr>
      <w:r>
        <w:rPr>
          <w:b/>
        </w:rPr>
        <w:t>Folded Dipole</w:t>
      </w:r>
    </w:p>
    <w:p w:rsidR="006439AB" w:rsidRDefault="006439AB">
      <w:r>
        <w:rPr>
          <w:b/>
        </w:rPr>
        <w:tab/>
      </w:r>
      <w:r>
        <w:t>The dipole will be replaced from the prototype due to a slight manufacturing error. This will allow me to build two new dipoles with higher precision and experience for the final antennas.</w:t>
      </w:r>
    </w:p>
    <w:p w:rsidR="006439AB" w:rsidRDefault="006439AB">
      <w:pPr>
        <w:rPr>
          <w:b/>
        </w:rPr>
      </w:pPr>
      <w:r>
        <w:rPr>
          <w:b/>
        </w:rPr>
        <w:t>Boom</w:t>
      </w:r>
    </w:p>
    <w:p w:rsidR="006439AB" w:rsidRDefault="006439AB">
      <w:r>
        <w:rPr>
          <w:b/>
        </w:rPr>
        <w:tab/>
      </w:r>
      <w:r>
        <w:t xml:space="preserve">More than likely the boom will be replaced with a scrap square metal boom of slightly longer distance in order to have a stronger antenna and space for mounting to tripod, beam, </w:t>
      </w:r>
      <w:proofErr w:type="spellStart"/>
      <w:proofErr w:type="gramStart"/>
      <w:r>
        <w:t>ect</w:t>
      </w:r>
      <w:proofErr w:type="spellEnd"/>
      <w:proofErr w:type="gramEnd"/>
      <w:r>
        <w:t>. (All elements including driven element must remain</w:t>
      </w:r>
      <w:r w:rsidR="00C741CE">
        <w:t xml:space="preserve"> insulated in order to remain within calculator dimensions)</w:t>
      </w:r>
    </w:p>
    <w:p w:rsidR="00C741CE" w:rsidRPr="00C741CE" w:rsidRDefault="00C741CE">
      <w:pPr>
        <w:rPr>
          <w:b/>
        </w:rPr>
      </w:pPr>
      <w:r w:rsidRPr="00C741CE">
        <w:rPr>
          <w:b/>
        </w:rPr>
        <w:t>3D Printed Folded Dipole Mounting Bracket</w:t>
      </w:r>
    </w:p>
    <w:p w:rsidR="00C741CE" w:rsidRDefault="00C741CE">
      <w:r>
        <w:tab/>
        <w:t xml:space="preserve">The 3D printed insulating mount for the folded dipole will have to be slightly redesigned and reprinted for easier mounting capabilities and angle retention. </w:t>
      </w:r>
    </w:p>
    <w:p w:rsidR="00E21645" w:rsidRDefault="00E21645"/>
    <w:p w:rsidR="00E21645" w:rsidRDefault="00E21645"/>
    <w:p w:rsidR="00372C52" w:rsidRDefault="00372C52" w:rsidP="00372C52">
      <w:pPr>
        <w:pStyle w:val="Heading1"/>
      </w:pPr>
      <w:r>
        <w:lastRenderedPageBreak/>
        <w:t>New components for Post-Prototype Build</w:t>
      </w:r>
    </w:p>
    <w:p w:rsidR="00C741CE" w:rsidRPr="00372C52" w:rsidRDefault="00372C52">
      <w:pPr>
        <w:rPr>
          <w:b/>
        </w:rPr>
      </w:pPr>
      <w:r w:rsidRPr="00372C52">
        <w:rPr>
          <w:b/>
        </w:rPr>
        <w:t>Rubber End Caps</w:t>
      </w:r>
      <w:r w:rsidR="00201F9C">
        <w:rPr>
          <w:b/>
        </w:rPr>
        <w:t xml:space="preserve">    </w:t>
      </w:r>
      <w:hyperlink r:id="rId6" w:history="1">
        <w:r w:rsidR="00201F9C" w:rsidRPr="001565A9">
          <w:rPr>
            <w:rStyle w:val="Hyperlink"/>
            <w:b/>
          </w:rPr>
          <w:t>http://www.mcmaster.com/#2517t31/=116pkc0</w:t>
        </w:r>
      </w:hyperlink>
      <w:r w:rsidR="00201F9C">
        <w:rPr>
          <w:b/>
        </w:rPr>
        <w:t xml:space="preserve">  24 required</w:t>
      </w:r>
    </w:p>
    <w:p w:rsidR="00372C52" w:rsidRDefault="00372C52">
      <w:r>
        <w:tab/>
        <w:t xml:space="preserve">Optional for order. Will make our antenna look very cool and protect the elements from small impacts or bends. </w:t>
      </w:r>
    </w:p>
    <w:p w:rsidR="00372C52" w:rsidRPr="00372C52" w:rsidRDefault="00372C52">
      <w:pPr>
        <w:rPr>
          <w:b/>
        </w:rPr>
      </w:pPr>
      <w:r w:rsidRPr="00372C52">
        <w:rPr>
          <w:b/>
        </w:rPr>
        <w:t xml:space="preserve">3D Printed </w:t>
      </w:r>
      <w:proofErr w:type="spellStart"/>
      <w:r w:rsidRPr="00372C52">
        <w:rPr>
          <w:b/>
        </w:rPr>
        <w:t>XBee</w:t>
      </w:r>
      <w:proofErr w:type="spellEnd"/>
      <w:r w:rsidRPr="00372C52">
        <w:rPr>
          <w:b/>
        </w:rPr>
        <w:t xml:space="preserve"> Housing (x2)</w:t>
      </w:r>
    </w:p>
    <w:p w:rsidR="00372C52" w:rsidRDefault="00372C52">
      <w:r>
        <w:tab/>
        <w:t xml:space="preserve">The housing box for the </w:t>
      </w:r>
      <w:proofErr w:type="spellStart"/>
      <w:r>
        <w:t>Xbee’s</w:t>
      </w:r>
      <w:proofErr w:type="spellEnd"/>
      <w:r>
        <w:t xml:space="preserve"> and USB modules can be easily printed at no particular cost to the team and will be required for the two final </w:t>
      </w:r>
      <w:proofErr w:type="spellStart"/>
      <w:r>
        <w:t>Yagis</w:t>
      </w:r>
      <w:proofErr w:type="spellEnd"/>
      <w:r>
        <w:t xml:space="preserve"> regardless of whether the antenna is homemade or commercial.</w:t>
      </w:r>
    </w:p>
    <w:p w:rsidR="00372C52" w:rsidRPr="00372C52" w:rsidRDefault="00372C52">
      <w:pPr>
        <w:rPr>
          <w:b/>
        </w:rPr>
      </w:pPr>
      <w:r w:rsidRPr="00372C52">
        <w:rPr>
          <w:b/>
        </w:rPr>
        <w:t xml:space="preserve">Aluminum Section for Second Set of Elements </w:t>
      </w:r>
      <w:bookmarkStart w:id="0" w:name="_GoBack"/>
      <w:bookmarkEnd w:id="0"/>
    </w:p>
    <w:p w:rsidR="00372C52" w:rsidRDefault="00372C52">
      <w:r>
        <w:tab/>
        <w:t xml:space="preserve">The majority of </w:t>
      </w:r>
      <w:r w:rsidRPr="004729F5">
        <w:rPr>
          <w:u w:val="single"/>
        </w:rPr>
        <w:t>the remaining 6 foot aluminum tubing we ordered will be used to manufacture new antenna elements</w:t>
      </w:r>
      <w:r>
        <w:t xml:space="preserve"> and along with the reused prototype elements we will have enough elements for both final antennas. </w:t>
      </w:r>
    </w:p>
    <w:p w:rsidR="00372C52" w:rsidRDefault="004E528E">
      <w:pPr>
        <w:rPr>
          <w:b/>
        </w:rPr>
      </w:pPr>
      <w:r w:rsidRPr="004E528E">
        <w:rPr>
          <w:b/>
        </w:rPr>
        <w:t>RPSMA Coax Connector</w:t>
      </w:r>
      <w:r w:rsidR="00B64CD6">
        <w:rPr>
          <w:b/>
        </w:rPr>
        <w:t xml:space="preserve">                                                                                     1 or 2 required</w:t>
      </w:r>
      <w:r w:rsidR="00A531B4">
        <w:rPr>
          <w:b/>
        </w:rPr>
        <w:t xml:space="preserve"> </w:t>
      </w:r>
      <w:hyperlink r:id="rId7" w:history="1">
        <w:r w:rsidR="00B64CD6" w:rsidRPr="001565A9">
          <w:rPr>
            <w:rStyle w:val="Hyperlink"/>
            <w:b/>
          </w:rPr>
          <w:t>http://www.digikey.com/product-search/en?mpart=CONREVSMA012&amp;vendor=343</w:t>
        </w:r>
      </w:hyperlink>
      <w:r w:rsidR="00B64CD6">
        <w:rPr>
          <w:b/>
        </w:rPr>
        <w:t xml:space="preserve"> </w:t>
      </w:r>
    </w:p>
    <w:p w:rsidR="004729F5" w:rsidRPr="004729F5" w:rsidRDefault="004729F5">
      <w:r>
        <w:rPr>
          <w:b/>
        </w:rPr>
        <w:tab/>
      </w:r>
      <w:r>
        <w:t xml:space="preserve">The closest I could find </w:t>
      </w:r>
      <w:r>
        <w:t xml:space="preserve">on </w:t>
      </w:r>
      <w:proofErr w:type="spellStart"/>
      <w:r>
        <w:t>digi</w:t>
      </w:r>
      <w:proofErr w:type="spellEnd"/>
      <w:r>
        <w:t xml:space="preserve"> Key</w:t>
      </w:r>
      <w:r>
        <w:t xml:space="preserve"> to the RPSMA Jack we have on the </w:t>
      </w:r>
      <w:proofErr w:type="spellStart"/>
      <w:r>
        <w:t>balun</w:t>
      </w:r>
      <w:proofErr w:type="spellEnd"/>
      <w:r>
        <w:t xml:space="preserve">. It is the same just at a 90 degree angle and would still connect fine. </w:t>
      </w:r>
    </w:p>
    <w:sectPr w:rsidR="004729F5" w:rsidRPr="004729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9E"/>
    <w:rsid w:val="00201F9C"/>
    <w:rsid w:val="002B4D53"/>
    <w:rsid w:val="00372C52"/>
    <w:rsid w:val="004729F5"/>
    <w:rsid w:val="004E528E"/>
    <w:rsid w:val="006439AB"/>
    <w:rsid w:val="00A531B4"/>
    <w:rsid w:val="00B64CD6"/>
    <w:rsid w:val="00C741CE"/>
    <w:rsid w:val="00E21645"/>
    <w:rsid w:val="00F3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29FA1-4559-4EBE-AA73-4B0C37C5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F9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igikey.com/product-search/en?mpart=CONREVSMA012&amp;vendor=34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cmaster.com/#2517t31/=116pkc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1798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armando gonzalez</dc:creator>
  <cp:keywords/>
  <cp:lastModifiedBy>armando gonzalez</cp:lastModifiedBy>
  <cp:revision>5</cp:revision>
  <dcterms:created xsi:type="dcterms:W3CDTF">2016-02-18T00:26:00Z</dcterms:created>
  <dcterms:modified xsi:type="dcterms:W3CDTF">2016-02-20T17:26:00Z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