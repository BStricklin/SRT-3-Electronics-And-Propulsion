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880" w:rsidRDefault="00D447A7">
      <w:pPr>
        <w:pStyle w:val="Title"/>
      </w:pPr>
      <w:r>
        <w:t>Yagi Antenna Build Summary</w:t>
      </w:r>
      <w:r w:rsidR="005B3B31">
        <w:t xml:space="preserve">        </w:t>
      </w:r>
      <w:bookmarkStart w:id="0" w:name="_GoBack"/>
      <w:bookmarkEnd w:id="0"/>
      <w:r w:rsidR="005B3B31">
        <w:t>12/1/15</w:t>
      </w:r>
    </w:p>
    <w:p w:rsidR="00812880" w:rsidRPr="005B3B31" w:rsidRDefault="00D447A7" w:rsidP="00D447A7">
      <w:pPr>
        <w:pStyle w:val="Heading1"/>
        <w:numPr>
          <w:ilvl w:val="0"/>
          <w:numId w:val="0"/>
        </w:numPr>
        <w:ind w:left="432" w:hanging="432"/>
        <w:rPr>
          <w:b w:val="0"/>
          <w:sz w:val="28"/>
          <w:szCs w:val="28"/>
        </w:rPr>
      </w:pPr>
      <w:r>
        <w:t xml:space="preserve">Components Required for cheap </w:t>
      </w:r>
      <w:proofErr w:type="spellStart"/>
      <w:r>
        <w:t>yagi</w:t>
      </w:r>
      <w:proofErr w:type="spellEnd"/>
      <w:r>
        <w:t xml:space="preserve"> build </w:t>
      </w:r>
      <w:r w:rsidR="005B3B31">
        <w:t xml:space="preserve">        </w:t>
      </w:r>
      <w:r w:rsidR="005B3B31" w:rsidRPr="005B3B31">
        <w:rPr>
          <w:b w:val="0"/>
          <w:sz w:val="24"/>
          <w:szCs w:val="24"/>
        </w:rPr>
        <w:t>Armando A. Gonzalez-</w:t>
      </w:r>
      <w:proofErr w:type="spellStart"/>
      <w:r w:rsidR="005B3B31" w:rsidRPr="005B3B31">
        <w:rPr>
          <w:b w:val="0"/>
          <w:sz w:val="24"/>
          <w:szCs w:val="24"/>
        </w:rPr>
        <w:t>Feuchter</w:t>
      </w:r>
      <w:proofErr w:type="spellEnd"/>
    </w:p>
    <w:p w:rsidR="00D447A7" w:rsidRPr="00911BF3" w:rsidRDefault="00D447A7" w:rsidP="00D447A7">
      <w:pPr>
        <w:rPr>
          <w:b/>
        </w:rPr>
      </w:pPr>
      <w:r w:rsidRPr="00911BF3">
        <w:rPr>
          <w:b/>
        </w:rPr>
        <w:t>PL-259</w:t>
      </w:r>
      <w:r>
        <w:rPr>
          <w:b/>
        </w:rPr>
        <w:t xml:space="preserve"> </w:t>
      </w:r>
      <w:r w:rsidRPr="00911BF3">
        <w:rPr>
          <w:b/>
        </w:rPr>
        <w:t>UHF-Male to SMA-Female Coaxial Adapter RFA-8183</w:t>
      </w:r>
      <w:r>
        <w:rPr>
          <w:b/>
        </w:rPr>
        <w:t xml:space="preserve">                                   </w:t>
      </w:r>
      <w:r>
        <w:t xml:space="preserve">Cost: 4.59 plus shipping      </w:t>
      </w:r>
    </w:p>
    <w:p w:rsidR="00D447A7" w:rsidRDefault="00D447A7" w:rsidP="00D447A7">
      <w:hyperlink r:id="rId6" w:history="1">
        <w:r w:rsidRPr="00714997">
          <w:rPr>
            <w:rStyle w:val="Hyperlink"/>
          </w:rPr>
          <w:t>http://testparts-store.com/pl-259-uhf-male-to-sma-female-coaxial-adapter-rfa-8183/</w:t>
        </w:r>
      </w:hyperlink>
      <w:r>
        <w:t xml:space="preserve"> </w:t>
      </w:r>
    </w:p>
    <w:p w:rsidR="00D447A7" w:rsidRDefault="00D447A7" w:rsidP="00D447A7">
      <w:r w:rsidRPr="00911BF3">
        <w:rPr>
          <w:b/>
        </w:rPr>
        <w:t xml:space="preserve">PL-259 Plug                                                                                                                            </w:t>
      </w:r>
      <w:r>
        <w:t>Cost: 1.65 plus shipping</w:t>
      </w:r>
    </w:p>
    <w:p w:rsidR="00D447A7" w:rsidRDefault="00D447A7" w:rsidP="00D447A7">
      <w:hyperlink r:id="rId7" w:history="1">
        <w:r w:rsidRPr="00714997">
          <w:rPr>
            <w:rStyle w:val="Hyperlink"/>
          </w:rPr>
          <w:t>http://www.allelectronics.com/make-a-store/item/pl-259/pl-259-plug/1.html?gclid=CJXizKf5mMkCFQUHaQodsVoCNQ</w:t>
        </w:r>
      </w:hyperlink>
      <w:r>
        <w:t xml:space="preserve">             </w:t>
      </w:r>
    </w:p>
    <w:p w:rsidR="00D447A7" w:rsidRDefault="00D447A7" w:rsidP="00D447A7">
      <w:r w:rsidRPr="00815818">
        <w:rPr>
          <w:b/>
        </w:rPr>
        <w:t>Low Loss Flexible LMR-195-FR Fire Rated Coax Cable Double Shielded</w:t>
      </w:r>
      <w:r>
        <w:t xml:space="preserve">         Cost 0.89 per feet + shipping</w:t>
      </w:r>
    </w:p>
    <w:p w:rsidR="005E7C45" w:rsidRDefault="005E7C45" w:rsidP="00D447A7">
      <w:r>
        <w:t>(I don’t see us requiring more than 3 feet since it would be a short connection)</w:t>
      </w:r>
    </w:p>
    <w:p w:rsidR="00812880" w:rsidRDefault="00D447A7" w:rsidP="00D447A7">
      <w:pPr>
        <w:rPr>
          <w:rStyle w:val="Hyperlink"/>
        </w:rPr>
      </w:pPr>
      <w:hyperlink r:id="rId8" w:history="1">
        <w:r w:rsidRPr="00714997">
          <w:rPr>
            <w:rStyle w:val="Hyperlink"/>
          </w:rPr>
          <w:t>http://www.pasternack.com/50-ohm-flexible-lmr-195-fr-frpe-jacket-aluminum-tape-over-tinned-copper-braid-outer-conductor-double-shielded-black-lmr-195-fr-p.aspx?gclid=CPzbk6S1lskCFQ6OaQod8ioG7A</w:t>
        </w:r>
      </w:hyperlink>
    </w:p>
    <w:p w:rsidR="00D447A7" w:rsidRDefault="00D447A7" w:rsidP="00D447A7"/>
    <w:p w:rsidR="00943C32" w:rsidRDefault="00D447A7" w:rsidP="00D447A7">
      <w:r>
        <w:t xml:space="preserve">Here is a link to a good summary of the science behind </w:t>
      </w:r>
      <w:r w:rsidR="00943C32">
        <w:t xml:space="preserve">the driven element (dipole) that you asked about. Also it has some helpful construction tips concerning the driven element (look under a well fed </w:t>
      </w:r>
      <w:proofErr w:type="spellStart"/>
      <w:r w:rsidR="00943C32">
        <w:t>yagi</w:t>
      </w:r>
      <w:proofErr w:type="spellEnd"/>
      <w:r w:rsidR="00943C32">
        <w:t xml:space="preserve"> section).   </w:t>
      </w:r>
      <w:hyperlink r:id="rId9" w:history="1">
        <w:r w:rsidR="00943C32" w:rsidRPr="00EE60D0">
          <w:rPr>
            <w:rStyle w:val="Hyperlink"/>
          </w:rPr>
          <w:t>http://www.hamuniverse.com/yagibasics.html</w:t>
        </w:r>
      </w:hyperlink>
      <w:r w:rsidR="00EB1147">
        <w:t xml:space="preserve"> </w:t>
      </w:r>
    </w:p>
    <w:p w:rsidR="00EB1147" w:rsidRDefault="00943C32" w:rsidP="00D447A7">
      <w:r>
        <w:t xml:space="preserve">Also here is a link to some of the reasoning as to why </w:t>
      </w:r>
      <w:r w:rsidR="00EB1147">
        <w:t xml:space="preserve">certain antennas are copper based and other </w:t>
      </w:r>
      <w:proofErr w:type="spellStart"/>
      <w:r w:rsidR="00EB1147">
        <w:t>aluminium</w:t>
      </w:r>
      <w:proofErr w:type="spellEnd"/>
      <w:r w:rsidR="00EB1147">
        <w:t xml:space="preserve"> based. It basically boils down to conductivity and weight to strength ratio. </w:t>
      </w:r>
      <w:hyperlink r:id="rId10" w:history="1">
        <w:r w:rsidR="00EB1147" w:rsidRPr="00EE60D0">
          <w:rPr>
            <w:rStyle w:val="Hyperlink"/>
          </w:rPr>
          <w:t>http://www.eham.net/ehamforum/smf/index.php?topic=63152.0;wap2</w:t>
        </w:r>
      </w:hyperlink>
      <w:r w:rsidR="00EB1147">
        <w:t xml:space="preserve"> </w:t>
      </w:r>
    </w:p>
    <w:p w:rsidR="00EB1147" w:rsidRDefault="00EB1147" w:rsidP="00D447A7"/>
    <w:p w:rsidR="005E7C45" w:rsidRDefault="00873034" w:rsidP="00D447A7">
      <w:r>
        <w:t xml:space="preserve">Here are the basic dimensions of the Yagi antenna with a ¼’’ aluminum rod build both for the dipole and the elements (even though you could make the dipole copper for better conductivity). Also it is insulated from the boom meaning you could use a wooden pole/ beam </w:t>
      </w:r>
      <w:proofErr w:type="spellStart"/>
      <w:r>
        <w:t>etc</w:t>
      </w:r>
      <w:proofErr w:type="spellEnd"/>
      <w:r>
        <w:t xml:space="preserve"> as long as the dimensions and spacing are accurate. Also I selected a generic 50 ohm coax cable from the program library </w:t>
      </w:r>
      <w:r w:rsidR="00802CD2">
        <w:t xml:space="preserve">but should work the same for the 50 ohm coax cable we are looking at. </w:t>
      </w:r>
    </w:p>
    <w:p w:rsidR="005E7C45" w:rsidRDefault="005E7C45" w:rsidP="00D447A7"/>
    <w:p w:rsidR="005E7C45" w:rsidRDefault="00873034" w:rsidP="005E7C45">
      <w:pPr>
        <w:spacing w:after="0"/>
        <w:rPr>
          <w:rFonts w:cs="Arial"/>
          <w:color w:val="000000"/>
          <w:shd w:val="clear" w:color="auto" w:fill="FFFFFF"/>
        </w:rPr>
      </w:pPr>
      <w:r>
        <w:t xml:space="preserve"> </w:t>
      </w:r>
      <w:r w:rsidR="005E7C45" w:rsidRPr="00521A55">
        <w:rPr>
          <w:rFonts w:cs="Arial"/>
          <w:b/>
          <w:color w:val="000000"/>
          <w:shd w:val="clear" w:color="auto" w:fill="FFFFFF"/>
        </w:rPr>
        <w:t>1/4 inch Dia. 6061-T6 Aluminum Round</w:t>
      </w:r>
      <w:r w:rsidR="005E7C45">
        <w:rPr>
          <w:rFonts w:cs="Arial"/>
          <w:b/>
          <w:color w:val="000000"/>
          <w:shd w:val="clear" w:color="auto" w:fill="FFFFFF"/>
        </w:rPr>
        <w:t xml:space="preserve">                           </w:t>
      </w:r>
      <w:r w:rsidR="005E7C45">
        <w:rPr>
          <w:rFonts w:cs="Arial"/>
          <w:b/>
          <w:color w:val="000000"/>
          <w:shd w:val="clear" w:color="auto" w:fill="FFFFFF"/>
        </w:rPr>
        <w:t xml:space="preserve">                               </w:t>
      </w:r>
      <w:r w:rsidR="005E7C45">
        <w:rPr>
          <w:rFonts w:cs="Arial"/>
          <w:b/>
          <w:color w:val="000000"/>
          <w:shd w:val="clear" w:color="auto" w:fill="FFFFFF"/>
        </w:rPr>
        <w:t xml:space="preserve">  </w:t>
      </w:r>
      <w:r w:rsidR="005E7C45">
        <w:rPr>
          <w:rFonts w:cs="Arial"/>
          <w:color w:val="000000"/>
          <w:shd w:val="clear" w:color="auto" w:fill="FFFFFF"/>
        </w:rPr>
        <w:t>Cost 4.60 per 4 feet + shipping</w:t>
      </w:r>
    </w:p>
    <w:p w:rsidR="005E7C45" w:rsidRDefault="005E7C45" w:rsidP="005E7C45">
      <w:pPr>
        <w:spacing w:after="0"/>
        <w:rPr>
          <w:rFonts w:cs="Arial"/>
          <w:color w:val="000000"/>
          <w:shd w:val="clear" w:color="auto" w:fill="FFFFFF"/>
        </w:rPr>
      </w:pPr>
      <w:r>
        <w:rPr>
          <w:rFonts w:cs="Arial"/>
          <w:color w:val="000000"/>
          <w:shd w:val="clear" w:color="auto" w:fill="FFFFFF"/>
        </w:rPr>
        <w:t xml:space="preserve">(Required estimate is around 1136mm of </w:t>
      </w:r>
      <w:proofErr w:type="spellStart"/>
      <w:r>
        <w:rPr>
          <w:rFonts w:cs="Arial"/>
          <w:color w:val="000000"/>
          <w:shd w:val="clear" w:color="auto" w:fill="FFFFFF"/>
        </w:rPr>
        <w:t>aluminium</w:t>
      </w:r>
      <w:proofErr w:type="spellEnd"/>
      <w:r>
        <w:rPr>
          <w:rFonts w:cs="Arial"/>
          <w:color w:val="000000"/>
          <w:shd w:val="clear" w:color="auto" w:fill="FFFFFF"/>
        </w:rPr>
        <w:t xml:space="preserve"> rod or 4 feet to be on the safe side)</w:t>
      </w:r>
    </w:p>
    <w:p w:rsidR="005E7C45" w:rsidRPr="005E7C45" w:rsidRDefault="005E7C45" w:rsidP="005E7C45">
      <w:pPr>
        <w:spacing w:after="0"/>
        <w:rPr>
          <w:u w:val="single"/>
        </w:rPr>
      </w:pPr>
      <w:hyperlink r:id="rId11" w:history="1">
        <w:r w:rsidRPr="005E7C45">
          <w:rPr>
            <w:rStyle w:val="Hyperlink"/>
          </w:rPr>
          <w:t>https://www.metalsdepot.com/catalog_cart_view.php?msg</w:t>
        </w:r>
      </w:hyperlink>
      <w:r w:rsidRPr="005E7C45">
        <w:rPr>
          <w:u w:val="single"/>
        </w:rPr>
        <w:t xml:space="preserve">= </w:t>
      </w:r>
    </w:p>
    <w:p w:rsidR="005E7C45" w:rsidRDefault="005E7C45" w:rsidP="005E7C45">
      <w:pPr>
        <w:spacing w:after="0"/>
      </w:pPr>
    </w:p>
    <w:p w:rsidR="005E7C45" w:rsidRDefault="005E7C45" w:rsidP="005E7C45">
      <w:pPr>
        <w:spacing w:after="0"/>
      </w:pPr>
    </w:p>
    <w:p w:rsidR="005E7C45" w:rsidRPr="005E7C45" w:rsidRDefault="005E7C45" w:rsidP="005E7C45">
      <w:pPr>
        <w:spacing w:after="0"/>
      </w:pPr>
      <w:r w:rsidRPr="005E7C45">
        <w:rPr>
          <w:b/>
          <w:highlight w:val="yellow"/>
        </w:rPr>
        <w:t>Total Cost of Home-Made Yagi Antenna                                                                                   $13.51 + shipping</w:t>
      </w:r>
    </w:p>
    <w:p w:rsidR="005E7C45" w:rsidRDefault="005E7C45" w:rsidP="005E7C45">
      <w:pPr>
        <w:spacing w:after="0"/>
        <w:rPr>
          <w:b/>
        </w:rPr>
      </w:pPr>
      <w:r>
        <w:rPr>
          <w:b/>
        </w:rPr>
        <w:t>(Cost does not reflect various bits and ends like screws, glue, etc. or the cost of a wooden beam)</w:t>
      </w:r>
      <w:r>
        <w:rPr>
          <w:b/>
        </w:rPr>
        <w:t xml:space="preserve"> </w:t>
      </w:r>
    </w:p>
    <w:p w:rsidR="005E7C45" w:rsidRDefault="005E7C45" w:rsidP="005E7C45">
      <w:pPr>
        <w:spacing w:after="0"/>
        <w:rPr>
          <w:b/>
        </w:rPr>
      </w:pPr>
    </w:p>
    <w:p w:rsidR="005B3B31" w:rsidRDefault="005E7C45" w:rsidP="005E7C45">
      <w:pPr>
        <w:spacing w:after="0"/>
        <w:rPr>
          <w:b/>
        </w:rPr>
      </w:pPr>
      <w:r w:rsidRPr="005B3B31">
        <w:rPr>
          <w:b/>
          <w:highlight w:val="yellow"/>
        </w:rPr>
        <w:t xml:space="preserve">Comparative After Market Yagi Antenna </w:t>
      </w:r>
      <w:r w:rsidR="005B3B31" w:rsidRPr="005B3B31">
        <w:rPr>
          <w:highlight w:val="yellow"/>
        </w:rPr>
        <w:t>(6 element)</w:t>
      </w:r>
      <w:r w:rsidR="005B3B31" w:rsidRPr="005B3B31">
        <w:rPr>
          <w:b/>
          <w:highlight w:val="yellow"/>
        </w:rPr>
        <w:t xml:space="preserve">                                                         $104.54 + shipping</w:t>
      </w:r>
    </w:p>
    <w:p w:rsidR="005B3B31" w:rsidRDefault="005B3B31" w:rsidP="005E7C45">
      <w:pPr>
        <w:spacing w:after="0"/>
        <w:rPr>
          <w:b/>
        </w:rPr>
      </w:pPr>
      <w:r>
        <w:rPr>
          <w:b/>
        </w:rPr>
        <w:t>(</w:t>
      </w:r>
      <w:proofErr w:type="gramStart"/>
      <w:r>
        <w:rPr>
          <w:b/>
        </w:rPr>
        <w:t>most</w:t>
      </w:r>
      <w:proofErr w:type="gramEnd"/>
      <w:r>
        <w:rPr>
          <w:b/>
        </w:rPr>
        <w:t xml:space="preserve"> aftermarkets are 6 – 7 element hence the price spike)</w:t>
      </w:r>
    </w:p>
    <w:p w:rsidR="005E7C45" w:rsidRPr="005B3B31" w:rsidRDefault="005B3B31" w:rsidP="005E7C45">
      <w:pPr>
        <w:spacing w:after="0"/>
      </w:pPr>
      <w:hyperlink r:id="rId12" w:history="1">
        <w:r w:rsidRPr="005B3B31">
          <w:rPr>
            <w:rStyle w:val="Hyperlink"/>
          </w:rPr>
          <w:t>http://www.neobits.com/laird_technologies_y8966_896_970_mhz_9db_6_element_p3225812.html?atc=gbp&amp;gclid=CKCq46ukvMkCFYcBaQodNj4MTQ</w:t>
        </w:r>
      </w:hyperlink>
      <w:r w:rsidRPr="005B3B31">
        <w:t xml:space="preserve"> </w:t>
      </w:r>
      <w:r w:rsidR="005E7C45" w:rsidRPr="005B3B31">
        <w:t xml:space="preserve"> </w:t>
      </w:r>
    </w:p>
    <w:p w:rsidR="005E7C45" w:rsidRPr="005E7C45" w:rsidRDefault="005E7C45" w:rsidP="005E7C45">
      <w:pPr>
        <w:spacing w:after="0"/>
        <w:rPr>
          <w:b/>
        </w:rPr>
      </w:pPr>
    </w:p>
    <w:p w:rsidR="00873034" w:rsidRDefault="00873034" w:rsidP="00873034">
      <w:pPr>
        <w:spacing w:after="0"/>
      </w:pPr>
      <w:r>
        <w:t>VK5DJ's YAGI CALCULATOR</w:t>
      </w:r>
    </w:p>
    <w:p w:rsidR="00873034" w:rsidRDefault="00873034" w:rsidP="00873034">
      <w:pPr>
        <w:spacing w:after="0"/>
      </w:pPr>
    </w:p>
    <w:p w:rsidR="00873034" w:rsidRDefault="00873034" w:rsidP="00873034">
      <w:pPr>
        <w:spacing w:after="0"/>
      </w:pPr>
      <w:r w:rsidRPr="005E7C45">
        <w:rPr>
          <w:highlight w:val="yellow"/>
        </w:rPr>
        <w:t>Yagi design frequency =900.00 MHz</w:t>
      </w:r>
    </w:p>
    <w:p w:rsidR="00873034" w:rsidRDefault="00873034" w:rsidP="00873034">
      <w:pPr>
        <w:spacing w:after="0"/>
      </w:pPr>
      <w:r>
        <w:t>Wavelength =333 mm</w:t>
      </w:r>
    </w:p>
    <w:p w:rsidR="00873034" w:rsidRDefault="00873034" w:rsidP="00873034">
      <w:pPr>
        <w:spacing w:after="0"/>
      </w:pPr>
      <w:r>
        <w:t>Parasitic elements fastened to a non-metallic or separated from boom</w:t>
      </w:r>
    </w:p>
    <w:p w:rsidR="00873034" w:rsidRDefault="00873034" w:rsidP="00873034">
      <w:pPr>
        <w:spacing w:after="0"/>
      </w:pPr>
      <w:r>
        <w:t>Folded dipole fully insulated from boom</w:t>
      </w:r>
    </w:p>
    <w:p w:rsidR="00873034" w:rsidRDefault="00873034" w:rsidP="00873034">
      <w:pPr>
        <w:spacing w:after="0"/>
      </w:pPr>
      <w:r>
        <w:t xml:space="preserve">Director/reflector </w:t>
      </w:r>
      <w:proofErr w:type="spellStart"/>
      <w:r>
        <w:t>diam</w:t>
      </w:r>
      <w:proofErr w:type="spellEnd"/>
      <w:r>
        <w:t xml:space="preserve"> =</w:t>
      </w:r>
      <w:r w:rsidRPr="005E7C45">
        <w:rPr>
          <w:highlight w:val="yellow"/>
        </w:rPr>
        <w:t>6.41 mm</w:t>
      </w:r>
      <w:r w:rsidR="005E7C45" w:rsidRPr="005E7C45">
        <w:rPr>
          <w:highlight w:val="yellow"/>
        </w:rPr>
        <w:t xml:space="preserve">   or ¼ inch</w:t>
      </w:r>
    </w:p>
    <w:p w:rsidR="00873034" w:rsidRDefault="00873034" w:rsidP="00873034">
      <w:pPr>
        <w:spacing w:after="0"/>
      </w:pPr>
      <w:r>
        <w:t xml:space="preserve">Radiator </w:t>
      </w:r>
      <w:proofErr w:type="spellStart"/>
      <w:r>
        <w:t>diam</w:t>
      </w:r>
      <w:proofErr w:type="spellEnd"/>
      <w:r>
        <w:t xml:space="preserve"> =6.41 mm</w:t>
      </w:r>
    </w:p>
    <w:p w:rsidR="00873034" w:rsidRDefault="00873034" w:rsidP="00873034">
      <w:pPr>
        <w:spacing w:after="0"/>
      </w:pPr>
    </w:p>
    <w:p w:rsidR="00873034" w:rsidRDefault="00873034" w:rsidP="00873034">
      <w:pPr>
        <w:spacing w:after="0"/>
      </w:pPr>
      <w:r>
        <w:t>REFLECTOR</w:t>
      </w:r>
    </w:p>
    <w:p w:rsidR="00873034" w:rsidRDefault="00873034" w:rsidP="00873034">
      <w:pPr>
        <w:spacing w:after="0"/>
      </w:pPr>
      <w:r>
        <w:t xml:space="preserve">160.5 mm long at boom position = 30 </w:t>
      </w:r>
      <w:proofErr w:type="gramStart"/>
      <w:r>
        <w:t>mm  (</w:t>
      </w:r>
      <w:proofErr w:type="gramEnd"/>
      <w:r>
        <w:t>IT = 67.5 mm)</w:t>
      </w:r>
    </w:p>
    <w:p w:rsidR="00873034" w:rsidRDefault="00873034" w:rsidP="00873034">
      <w:pPr>
        <w:spacing w:after="0"/>
      </w:pPr>
    </w:p>
    <w:p w:rsidR="00873034" w:rsidRDefault="00873034" w:rsidP="00873034">
      <w:pPr>
        <w:spacing w:after="0"/>
      </w:pPr>
      <w:r>
        <w:t>RADIATOR</w:t>
      </w:r>
    </w:p>
    <w:p w:rsidR="00873034" w:rsidRDefault="00873034" w:rsidP="00873034">
      <w:pPr>
        <w:spacing w:after="0"/>
      </w:pPr>
      <w:r>
        <w:t xml:space="preserve">Single dipole 152.8 mm tip to tip, spaced 67 mm from reflector at boom </w:t>
      </w:r>
      <w:proofErr w:type="spellStart"/>
      <w:r>
        <w:t>posn</w:t>
      </w:r>
      <w:proofErr w:type="spellEnd"/>
      <w:r>
        <w:t xml:space="preserve"> 97 mm (IT = 64.0 mm)</w:t>
      </w:r>
    </w:p>
    <w:p w:rsidR="00873034" w:rsidRDefault="00873034" w:rsidP="00873034">
      <w:pPr>
        <w:spacing w:after="0"/>
      </w:pPr>
      <w:r>
        <w:t xml:space="preserve">Folded dipole 155.8 mm tip to tip, spaced 67 mm from reflector at boom </w:t>
      </w:r>
      <w:proofErr w:type="spellStart"/>
      <w:r>
        <w:t>posn</w:t>
      </w:r>
      <w:proofErr w:type="spellEnd"/>
      <w:r>
        <w:t xml:space="preserve"> 97 mm (IT = 65.5 mm)</w:t>
      </w:r>
    </w:p>
    <w:p w:rsidR="00873034" w:rsidRDefault="00873034" w:rsidP="00873034">
      <w:pPr>
        <w:spacing w:after="0"/>
      </w:pPr>
    </w:p>
    <w:p w:rsidR="00873034" w:rsidRDefault="00873034" w:rsidP="00873034">
      <w:pPr>
        <w:spacing w:after="0"/>
      </w:pPr>
      <w:r>
        <w:t>DIRECTORS</w:t>
      </w:r>
    </w:p>
    <w:p w:rsidR="00873034" w:rsidRDefault="00873034" w:rsidP="00873034">
      <w:pPr>
        <w:spacing w:after="0"/>
      </w:pPr>
      <w:r>
        <w:t>Dir</w:t>
      </w:r>
      <w:r>
        <w:tab/>
        <w:t>Length</w:t>
      </w:r>
      <w:r>
        <w:tab/>
        <w:t>Spaced</w:t>
      </w:r>
      <w:r>
        <w:tab/>
        <w:t>Boom position</w:t>
      </w:r>
      <w:r>
        <w:tab/>
        <w:t>IT</w:t>
      </w:r>
      <w:r>
        <w:tab/>
        <w:t>Gain</w:t>
      </w:r>
      <w:r>
        <w:tab/>
      </w:r>
      <w:proofErr w:type="spellStart"/>
      <w:r>
        <w:t>Gain</w:t>
      </w:r>
      <w:proofErr w:type="spellEnd"/>
    </w:p>
    <w:p w:rsidR="00873034" w:rsidRDefault="00873034" w:rsidP="00873034">
      <w:pPr>
        <w:spacing w:after="0"/>
      </w:pPr>
      <w:r>
        <w:t>(</w:t>
      </w:r>
      <w:proofErr w:type="gramStart"/>
      <w:r>
        <w:t>no</w:t>
      </w:r>
      <w:proofErr w:type="gramEnd"/>
      <w:r>
        <w:t>.)</w:t>
      </w:r>
      <w:r>
        <w:tab/>
        <w:t>(</w:t>
      </w:r>
      <w:proofErr w:type="gramStart"/>
      <w:r>
        <w:t>mm</w:t>
      </w:r>
      <w:proofErr w:type="gramEnd"/>
      <w:r>
        <w:t>)</w:t>
      </w:r>
      <w:r>
        <w:tab/>
        <w:t>(mm)</w:t>
      </w:r>
      <w:r>
        <w:tab/>
        <w:t>(mm)</w:t>
      </w:r>
      <w:r>
        <w:tab/>
      </w:r>
      <w:r>
        <w:tab/>
        <w:t>(mm)</w:t>
      </w:r>
      <w:r>
        <w:tab/>
        <w:t>(</w:t>
      </w:r>
      <w:proofErr w:type="spellStart"/>
      <w:r>
        <w:t>dBd</w:t>
      </w:r>
      <w:proofErr w:type="spellEnd"/>
      <w:r>
        <w:t>)</w:t>
      </w:r>
      <w:r>
        <w:tab/>
        <w:t>(</w:t>
      </w:r>
      <w:proofErr w:type="spellStart"/>
      <w:r>
        <w:t>dBi</w:t>
      </w:r>
      <w:proofErr w:type="spellEnd"/>
      <w:r>
        <w:t>)</w:t>
      </w:r>
    </w:p>
    <w:p w:rsidR="00873034" w:rsidRDefault="00873034" w:rsidP="00873034">
      <w:pPr>
        <w:spacing w:after="0"/>
      </w:pPr>
      <w:r>
        <w:t>1</w:t>
      </w:r>
      <w:r>
        <w:tab/>
        <w:t>136.5</w:t>
      </w:r>
      <w:r>
        <w:tab/>
        <w:t>25.0</w:t>
      </w:r>
      <w:r>
        <w:tab/>
        <w:t>121.6</w:t>
      </w:r>
      <w:r>
        <w:tab/>
      </w:r>
      <w:r>
        <w:tab/>
        <w:t>56.0</w:t>
      </w:r>
      <w:r>
        <w:tab/>
        <w:t>4.8</w:t>
      </w:r>
      <w:r>
        <w:tab/>
        <w:t>6.9</w:t>
      </w:r>
    </w:p>
    <w:p w:rsidR="00873034" w:rsidRDefault="00873034" w:rsidP="00873034">
      <w:pPr>
        <w:spacing w:after="0"/>
      </w:pPr>
      <w:r>
        <w:t>2</w:t>
      </w:r>
      <w:r>
        <w:tab/>
        <w:t>134.5</w:t>
      </w:r>
      <w:r>
        <w:tab/>
        <w:t>60.0</w:t>
      </w:r>
      <w:r>
        <w:tab/>
        <w:t>181.6</w:t>
      </w:r>
      <w:r>
        <w:tab/>
      </w:r>
      <w:r>
        <w:tab/>
        <w:t>55.0</w:t>
      </w:r>
      <w:r>
        <w:tab/>
        <w:t>6.5</w:t>
      </w:r>
      <w:r>
        <w:tab/>
        <w:t>8.6</w:t>
      </w:r>
    </w:p>
    <w:p w:rsidR="00873034" w:rsidRDefault="00873034" w:rsidP="00873034">
      <w:pPr>
        <w:spacing w:after="0"/>
      </w:pPr>
      <w:r>
        <w:t>3</w:t>
      </w:r>
      <w:r>
        <w:tab/>
        <w:t>132.7</w:t>
      </w:r>
      <w:r>
        <w:tab/>
        <w:t>71.6</w:t>
      </w:r>
      <w:r>
        <w:tab/>
        <w:t>253.2</w:t>
      </w:r>
      <w:r>
        <w:tab/>
      </w:r>
      <w:r>
        <w:tab/>
        <w:t>54.0</w:t>
      </w:r>
      <w:r>
        <w:tab/>
        <w:t>7.8</w:t>
      </w:r>
      <w:r>
        <w:tab/>
        <w:t>9.9</w:t>
      </w:r>
    </w:p>
    <w:p w:rsidR="00873034" w:rsidRDefault="00873034" w:rsidP="00873034">
      <w:pPr>
        <w:spacing w:after="0"/>
      </w:pPr>
      <w:r>
        <w:t>4</w:t>
      </w:r>
      <w:r>
        <w:tab/>
        <w:t>130.9</w:t>
      </w:r>
      <w:r>
        <w:tab/>
        <w:t>83.3</w:t>
      </w:r>
      <w:r>
        <w:tab/>
        <w:t>336.5</w:t>
      </w:r>
      <w:r>
        <w:tab/>
      </w:r>
      <w:r>
        <w:tab/>
        <w:t>53.0</w:t>
      </w:r>
      <w:r>
        <w:tab/>
        <w:t>8.9</w:t>
      </w:r>
      <w:r>
        <w:tab/>
        <w:t>11.0</w:t>
      </w:r>
    </w:p>
    <w:p w:rsidR="00873034" w:rsidRDefault="00873034" w:rsidP="00873034">
      <w:pPr>
        <w:spacing w:after="0"/>
      </w:pPr>
      <w:r>
        <w:t>5</w:t>
      </w:r>
      <w:r>
        <w:tab/>
        <w:t>129.3</w:t>
      </w:r>
      <w:r>
        <w:tab/>
        <w:t>93.3</w:t>
      </w:r>
      <w:r>
        <w:tab/>
        <w:t>429.7</w:t>
      </w:r>
      <w:r>
        <w:tab/>
      </w:r>
      <w:r>
        <w:tab/>
        <w:t>52.0</w:t>
      </w:r>
      <w:r>
        <w:tab/>
        <w:t>9.8</w:t>
      </w:r>
      <w:r>
        <w:tab/>
        <w:t>11.9</w:t>
      </w:r>
    </w:p>
    <w:p w:rsidR="00873034" w:rsidRDefault="00873034" w:rsidP="00873034">
      <w:pPr>
        <w:spacing w:after="0"/>
      </w:pPr>
    </w:p>
    <w:p w:rsidR="00873034" w:rsidRDefault="00873034" w:rsidP="00873034">
      <w:pPr>
        <w:spacing w:after="0"/>
      </w:pPr>
      <w:r>
        <w:t>COMMENTS</w:t>
      </w:r>
    </w:p>
    <w:p w:rsidR="00873034" w:rsidRDefault="00873034" w:rsidP="00873034">
      <w:pPr>
        <w:spacing w:after="0"/>
      </w:pPr>
      <w:r>
        <w:t>The abbreviation "IT" means "Insert To", it is the construction distance from the element tip to the edge of the boom for through boom mounting</w:t>
      </w:r>
    </w:p>
    <w:p w:rsidR="00873034" w:rsidRDefault="00873034" w:rsidP="00873034">
      <w:pPr>
        <w:spacing w:after="0"/>
      </w:pPr>
    </w:p>
    <w:p w:rsidR="00873034" w:rsidRDefault="00873034" w:rsidP="00873034">
      <w:pPr>
        <w:spacing w:after="0"/>
      </w:pPr>
      <w:proofErr w:type="spellStart"/>
      <w:r>
        <w:t>Spacings</w:t>
      </w:r>
      <w:proofErr w:type="spellEnd"/>
      <w:r>
        <w:t xml:space="preserve"> measured </w:t>
      </w:r>
      <w:proofErr w:type="spellStart"/>
      <w:r>
        <w:t>centre</w:t>
      </w:r>
      <w:proofErr w:type="spellEnd"/>
      <w:r>
        <w:t xml:space="preserve"> to </w:t>
      </w:r>
      <w:proofErr w:type="spellStart"/>
      <w:r>
        <w:t>centre</w:t>
      </w:r>
      <w:proofErr w:type="spellEnd"/>
      <w:r>
        <w:t xml:space="preserve"> from previous element</w:t>
      </w:r>
    </w:p>
    <w:p w:rsidR="00873034" w:rsidRDefault="00873034" w:rsidP="00873034">
      <w:pPr>
        <w:spacing w:after="0"/>
      </w:pPr>
      <w:r>
        <w:t>Tolerance for element lengths is +/- 1 mm</w:t>
      </w:r>
    </w:p>
    <w:p w:rsidR="00873034" w:rsidRDefault="00873034" w:rsidP="00873034">
      <w:pPr>
        <w:spacing w:after="0"/>
      </w:pPr>
    </w:p>
    <w:p w:rsidR="00873034" w:rsidRDefault="00873034" w:rsidP="00873034">
      <w:pPr>
        <w:spacing w:after="0"/>
      </w:pPr>
      <w:r>
        <w:t xml:space="preserve">Boom position is the mounting point for each element as measured from the rear of the boom and includes the 30 mm </w:t>
      </w:r>
      <w:proofErr w:type="spellStart"/>
      <w:r>
        <w:t>overhang.The</w:t>
      </w:r>
      <w:proofErr w:type="spellEnd"/>
      <w:r>
        <w:t xml:space="preserve"> total boom length is 460 mm including two overhangs of 30 mm</w:t>
      </w:r>
    </w:p>
    <w:p w:rsidR="00873034" w:rsidRDefault="00873034" w:rsidP="00873034">
      <w:pPr>
        <w:spacing w:after="0"/>
      </w:pPr>
    </w:p>
    <w:p w:rsidR="00873034" w:rsidRDefault="00873034" w:rsidP="00873034">
      <w:pPr>
        <w:spacing w:after="0"/>
      </w:pPr>
      <w:r>
        <w:t xml:space="preserve">The beam's estimated 3dB </w:t>
      </w:r>
      <w:proofErr w:type="spellStart"/>
      <w:r>
        <w:t>beamwidth</w:t>
      </w:r>
      <w:proofErr w:type="spellEnd"/>
      <w:r>
        <w:t xml:space="preserve"> is 52 </w:t>
      </w:r>
      <w:proofErr w:type="spellStart"/>
      <w:r>
        <w:t>deg</w:t>
      </w:r>
      <w:proofErr w:type="spellEnd"/>
    </w:p>
    <w:p w:rsidR="00873034" w:rsidRDefault="00873034" w:rsidP="00873034">
      <w:pPr>
        <w:spacing w:after="0"/>
      </w:pPr>
    </w:p>
    <w:p w:rsidR="00873034" w:rsidRDefault="00873034" w:rsidP="00873034">
      <w:pPr>
        <w:spacing w:after="0"/>
      </w:pPr>
      <w:r>
        <w:t xml:space="preserve">A half wave 4:1 </w:t>
      </w:r>
      <w:proofErr w:type="spellStart"/>
      <w:r>
        <w:t>balun</w:t>
      </w:r>
      <w:proofErr w:type="spellEnd"/>
      <w:r>
        <w:t xml:space="preserve"> uses 0.66 velocity factor RG-55A (PE</w:t>
      </w:r>
      <w:proofErr w:type="gramStart"/>
      <w:r>
        <w:t>)  and</w:t>
      </w:r>
      <w:proofErr w:type="gramEnd"/>
      <w:r>
        <w:t xml:space="preserve"> is 110 mm long plus leads</w:t>
      </w:r>
    </w:p>
    <w:p w:rsidR="00873034" w:rsidRDefault="00873034" w:rsidP="00873034">
      <w:pPr>
        <w:spacing w:after="0"/>
      </w:pPr>
      <w:r>
        <w:t>FOLDED DIPOLE CONSTRUCTION</w:t>
      </w:r>
    </w:p>
    <w:p w:rsidR="00873034" w:rsidRDefault="00873034" w:rsidP="00873034">
      <w:pPr>
        <w:spacing w:after="0"/>
      </w:pPr>
      <w:r>
        <w:t>Measurements are taken from the inside of bends</w:t>
      </w:r>
    </w:p>
    <w:p w:rsidR="00873034" w:rsidRDefault="00873034" w:rsidP="00873034">
      <w:pPr>
        <w:spacing w:after="0"/>
      </w:pPr>
      <w:r>
        <w:t>Folded dipole length measured tip to tip = 156mm</w:t>
      </w:r>
    </w:p>
    <w:p w:rsidR="00873034" w:rsidRDefault="00873034" w:rsidP="00873034">
      <w:pPr>
        <w:spacing w:after="0"/>
      </w:pPr>
      <w:r>
        <w:t>Total rod length =342mm</w:t>
      </w:r>
    </w:p>
    <w:p w:rsidR="00873034" w:rsidRDefault="00873034" w:rsidP="00873034">
      <w:pPr>
        <w:spacing w:after="0"/>
      </w:pPr>
      <w:r>
        <w:t>Centre of rod=171mm</w:t>
      </w:r>
    </w:p>
    <w:p w:rsidR="00873034" w:rsidRDefault="00873034" w:rsidP="00873034">
      <w:pPr>
        <w:spacing w:after="0"/>
      </w:pPr>
      <w:r>
        <w:t>Distance BC=CD=60mm</w:t>
      </w:r>
    </w:p>
    <w:p w:rsidR="00873034" w:rsidRDefault="005E7C45" w:rsidP="00873034">
      <w:pPr>
        <w:spacing w:after="0"/>
      </w:pPr>
      <w:r>
        <w:rPr>
          <w:noProof/>
          <w:lang w:eastAsia="en-US"/>
        </w:rPr>
        <w:drawing>
          <wp:anchor distT="0" distB="0" distL="114300" distR="114300" simplePos="0" relativeHeight="251658240" behindDoc="1" locked="0" layoutInCell="1" allowOverlap="1" wp14:anchorId="61AACAFD" wp14:editId="703A3A47">
            <wp:simplePos x="0" y="0"/>
            <wp:positionH relativeFrom="column">
              <wp:posOffset>2374553</wp:posOffset>
            </wp:positionH>
            <wp:positionV relativeFrom="paragraph">
              <wp:posOffset>-392867</wp:posOffset>
            </wp:positionV>
            <wp:extent cx="2801620" cy="1483995"/>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70331" t="54368" r="12684" b="31315"/>
                    <a:stretch/>
                  </pic:blipFill>
                  <pic:spPr bwMode="auto">
                    <a:xfrm>
                      <a:off x="0" y="0"/>
                      <a:ext cx="2801620" cy="14839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73034">
        <w:t>Distance HI=GF=55mm</w:t>
      </w:r>
    </w:p>
    <w:p w:rsidR="00873034" w:rsidRDefault="00873034" w:rsidP="00873034">
      <w:pPr>
        <w:spacing w:after="0"/>
      </w:pPr>
      <w:r>
        <w:t>Distance HA=GE=83mm</w:t>
      </w:r>
    </w:p>
    <w:p w:rsidR="00873034" w:rsidRDefault="00873034" w:rsidP="00873034">
      <w:pPr>
        <w:spacing w:after="0"/>
      </w:pPr>
      <w:r>
        <w:t>Distance HB=GD=110mm</w:t>
      </w:r>
    </w:p>
    <w:p w:rsidR="00873034" w:rsidRDefault="00873034" w:rsidP="00873034">
      <w:pPr>
        <w:spacing w:after="0"/>
      </w:pPr>
      <w:r>
        <w:t>Distance HC=GC=171mm</w:t>
      </w:r>
    </w:p>
    <w:p w:rsidR="00873034" w:rsidRDefault="00873034" w:rsidP="00873034">
      <w:pPr>
        <w:spacing w:after="0"/>
      </w:pPr>
      <w:r>
        <w:lastRenderedPageBreak/>
        <w:t>Gap at HG=10mm</w:t>
      </w:r>
    </w:p>
    <w:p w:rsidR="00873034" w:rsidRDefault="00873034" w:rsidP="00873034">
      <w:pPr>
        <w:spacing w:after="0"/>
      </w:pPr>
      <w:r>
        <w:t>Bend diameter BI=DF=35mm</w:t>
      </w:r>
    </w:p>
    <w:p w:rsidR="00873034" w:rsidRDefault="00873034" w:rsidP="00873034">
      <w:pPr>
        <w:spacing w:after="0"/>
      </w:pPr>
    </w:p>
    <w:p w:rsidR="00873034" w:rsidRDefault="00873034" w:rsidP="00873034">
      <w:pPr>
        <w:spacing w:after="0"/>
      </w:pPr>
      <w:r>
        <w:t>If the folded dipole is considered as a flat plane (see ARRL Antenna Handbook) then its resonant frequency is less than the flat plane algorithm's range of 10:1</w:t>
      </w:r>
    </w:p>
    <w:p w:rsidR="00873034" w:rsidRDefault="00873034" w:rsidP="00873034">
      <w:pPr>
        <w:spacing w:after="0"/>
      </w:pPr>
    </w:p>
    <w:p w:rsidR="00873034" w:rsidRDefault="00873034" w:rsidP="00873034">
      <w:pPr>
        <w:spacing w:after="0"/>
      </w:pPr>
      <w:r>
        <w:t>MATERIALS GUIDE for purchase. Allow extra, do NOT use these figures for cutting</w:t>
      </w:r>
    </w:p>
    <w:p w:rsidR="00873034" w:rsidRDefault="00873034" w:rsidP="00873034">
      <w:pPr>
        <w:spacing w:after="0"/>
      </w:pPr>
      <w:r>
        <w:t>NO allowance for saw cuts or purchased lengths resulting in waste</w:t>
      </w:r>
    </w:p>
    <w:p w:rsidR="00873034" w:rsidRDefault="00873034" w:rsidP="00873034">
      <w:pPr>
        <w:spacing w:after="0"/>
      </w:pPr>
      <w:r>
        <w:t>1) Length used by directors and reflector 824mm of round 6.41mm rod</w:t>
      </w:r>
    </w:p>
    <w:p w:rsidR="00873034" w:rsidRDefault="00873034" w:rsidP="00873034">
      <w:pPr>
        <w:spacing w:after="0"/>
      </w:pPr>
      <w:r>
        <w:t>2) Length used by single dipole 153mm or folded dipole 342mm of round 6.41mm rod</w:t>
      </w:r>
    </w:p>
    <w:p w:rsidR="00EB1147" w:rsidRDefault="00873034" w:rsidP="00873034">
      <w:pPr>
        <w:spacing w:after="0"/>
      </w:pPr>
      <w:r>
        <w:t>3) Length used for boom 460mm (allows for 30mm each end) square section 25mm</w:t>
      </w:r>
    </w:p>
    <w:p w:rsidR="00521A55" w:rsidRDefault="00521A55" w:rsidP="00873034">
      <w:pPr>
        <w:spacing w:after="0"/>
      </w:pPr>
    </w:p>
    <w:p w:rsidR="00521A55" w:rsidRPr="00521A55" w:rsidRDefault="00521A55" w:rsidP="00873034">
      <w:pPr>
        <w:spacing w:after="0"/>
      </w:pPr>
    </w:p>
    <w:sectPr w:rsidR="00521A55" w:rsidRPr="00521A55" w:rsidSect="005E7C45">
      <w:pgSz w:w="12240" w:h="15840"/>
      <w:pgMar w:top="720" w:right="1440" w:bottom="72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7A7"/>
    <w:rsid w:val="00521A55"/>
    <w:rsid w:val="005B3B31"/>
    <w:rsid w:val="005E7C45"/>
    <w:rsid w:val="00802CD2"/>
    <w:rsid w:val="00812880"/>
    <w:rsid w:val="00873034"/>
    <w:rsid w:val="00943C32"/>
    <w:rsid w:val="00D447A7"/>
    <w:rsid w:val="00EB114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3B1937-69CB-4A26-BFAD-A9AAA520C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D447A7"/>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sternack.com/50-ohm-flexible-lmr-195-fr-frpe-jacket-aluminum-tape-over-tinned-copper-braid-outer-conductor-double-shielded-black-lmr-195-fr-p.aspx?gclid=CPzbk6S1lskCFQ6OaQod8ioG7A"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allelectronics.com/make-a-store/item/pl-259/pl-259-plug/1.html?gclid=CJXizKf5mMkCFQUHaQodsVoCNQ" TargetMode="External"/><Relationship Id="rId12" Type="http://schemas.openxmlformats.org/officeDocument/2006/relationships/hyperlink" Target="http://www.neobits.com/laird_technologies_y8966_896_970_mhz_9db_6_element_p3225812.html?atc=gbp&amp;gclid=CKCq46ukvMkCFYcBaQodNj4MT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estparts-store.com/pl-259-uhf-male-to-sma-female-coaxial-adapter-rfa-8183/" TargetMode="External"/><Relationship Id="rId11" Type="http://schemas.openxmlformats.org/officeDocument/2006/relationships/hyperlink" Target="https://www.metalsdepot.com/catalog_cart_view.php?ms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eham.net/ehamforum/smf/index.php?topic=63152.0;wap2" TargetMode="External"/><Relationship Id="rId4" Type="http://schemas.openxmlformats.org/officeDocument/2006/relationships/settings" Target="settings.xml"/><Relationship Id="rId9" Type="http://schemas.openxmlformats.org/officeDocument/2006/relationships/hyperlink" Target="http://www.hamuniverse.com/yagibasics.htm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ando\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103</TotalTime>
  <Pages>3</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armando gonzalez</dc:creator>
  <cp:keywords/>
  <cp:lastModifiedBy>armando gonzalez</cp:lastModifiedBy>
  <cp:revision>6</cp:revision>
  <dcterms:created xsi:type="dcterms:W3CDTF">2015-12-02T02:20:00Z</dcterms:created>
  <dcterms:modified xsi:type="dcterms:W3CDTF">2015-12-02T04:03:00Z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