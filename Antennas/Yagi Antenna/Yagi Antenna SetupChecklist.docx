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05" w:rsidRDefault="00C43E6C">
      <w:pPr>
        <w:pStyle w:val="Title"/>
      </w:pPr>
      <w:r>
        <w:t>Yagi Antenna Setup</w:t>
      </w:r>
      <w:r w:rsidR="00D27ED4">
        <w:t xml:space="preserve">                                E&amp;P</w:t>
      </w:r>
    </w:p>
    <w:p w:rsidR="00C43E6C" w:rsidRDefault="00C43E6C" w:rsidP="00C43E6C">
      <w:pPr>
        <w:pStyle w:val="Heading1"/>
      </w:pPr>
      <w:r>
        <w:t>Antenna Network Overview</w:t>
      </w:r>
    </w:p>
    <w:p w:rsidR="00C43E6C" w:rsidRPr="00C43E6C" w:rsidRDefault="00C43E6C" w:rsidP="00C43E6C">
      <w:pPr>
        <w:ind w:left="432"/>
      </w:pPr>
      <w:r w:rsidRPr="00D27ED4">
        <w:rPr>
          <w:highlight w:val="yellow"/>
        </w:rPr>
        <w:t>[Network image]</w:t>
      </w:r>
      <w:bookmarkStart w:id="0" w:name="_GoBack"/>
      <w:bookmarkEnd w:id="0"/>
    </w:p>
    <w:p w:rsidR="00C43E6C" w:rsidRDefault="00C43E6C" w:rsidP="00C43E6C">
      <w:pPr>
        <w:pStyle w:val="Heading1"/>
      </w:pPr>
      <w:r>
        <w:t>Antenna Orientation</w:t>
      </w:r>
    </w:p>
    <w:p w:rsidR="00C43E6C" w:rsidRDefault="00C43E6C" w:rsidP="00C43E6C">
      <w:pPr>
        <w:ind w:left="432"/>
      </w:pPr>
      <w:r>
        <w:t xml:space="preserve">The </w:t>
      </w:r>
      <w:proofErr w:type="spellStart"/>
      <w:r>
        <w:t>yagi</w:t>
      </w:r>
      <w:proofErr w:type="spellEnd"/>
      <w:r>
        <w:t xml:space="preserve"> antennas must be mounted on either tripod in a horizontal orientation as shown below in order to ensure proper connectivity.</w:t>
      </w:r>
    </w:p>
    <w:p w:rsidR="00C43E6C" w:rsidRDefault="00C43E6C" w:rsidP="00C43E6C">
      <w:pPr>
        <w:ind w:left="432"/>
      </w:pPr>
      <w:r w:rsidRPr="00D27ED4">
        <w:rPr>
          <w:highlight w:val="yellow"/>
        </w:rPr>
        <w:t>[Horizontally mounted antenna image]</w:t>
      </w:r>
    </w:p>
    <w:p w:rsidR="00C43E6C" w:rsidRPr="00D27ED4" w:rsidRDefault="00C43E6C" w:rsidP="00C43E6C">
      <w:pPr>
        <w:ind w:left="432"/>
        <w:rPr>
          <w:b/>
          <w:i/>
        </w:rPr>
      </w:pPr>
      <w:r w:rsidRPr="00D27ED4">
        <w:rPr>
          <w:b/>
          <w:i/>
        </w:rPr>
        <w:t>Note: A</w:t>
      </w:r>
      <w:r w:rsidR="00D27ED4" w:rsidRPr="00D27ED4">
        <w:rPr>
          <w:b/>
          <w:i/>
        </w:rPr>
        <w:t xml:space="preserve">n incorrectly </w:t>
      </w:r>
      <w:r w:rsidR="00D27ED4">
        <w:rPr>
          <w:b/>
          <w:i/>
        </w:rPr>
        <w:t>mounted</w:t>
      </w:r>
      <w:r w:rsidR="00D27ED4" w:rsidRPr="00D27ED4">
        <w:rPr>
          <w:b/>
          <w:i/>
        </w:rPr>
        <w:t xml:space="preserve"> </w:t>
      </w:r>
      <w:r w:rsidRPr="00D27ED4">
        <w:rPr>
          <w:b/>
          <w:i/>
        </w:rPr>
        <w:t>antenna</w:t>
      </w:r>
    </w:p>
    <w:p w:rsidR="00D27ED4" w:rsidRPr="00D27ED4" w:rsidRDefault="00D27ED4" w:rsidP="00C43E6C">
      <w:pPr>
        <w:ind w:left="432"/>
      </w:pPr>
      <w:r w:rsidRPr="00D27ED4">
        <w:rPr>
          <w:highlight w:val="yellow"/>
        </w:rPr>
        <w:t>[Incorrect vertically mounted antenna image]</w:t>
      </w:r>
      <w:r>
        <w:t xml:space="preserve"> </w:t>
      </w:r>
    </w:p>
    <w:p w:rsidR="00751005" w:rsidRDefault="00C43E6C">
      <w:pPr>
        <w:pStyle w:val="Heading1"/>
      </w:pPr>
      <w:r>
        <w:t xml:space="preserve">Coax connections </w:t>
      </w:r>
    </w:p>
    <w:p w:rsidR="00751005" w:rsidRDefault="00C43E6C" w:rsidP="00C43E6C">
      <w:pPr>
        <w:ind w:left="432"/>
      </w:pPr>
      <w:r>
        <w:t xml:space="preserve">The </w:t>
      </w:r>
      <w:proofErr w:type="spellStart"/>
      <w:r>
        <w:t>yagi</w:t>
      </w:r>
      <w:proofErr w:type="spellEnd"/>
      <w:r>
        <w:t xml:space="preserve"> antennas have an RP-SMA Male Coax connector as shown below that needs to plug into the appropriate RP-SMA Female Coax connector on its </w:t>
      </w:r>
      <w:proofErr w:type="spellStart"/>
      <w:r>
        <w:t>Xbee</w:t>
      </w:r>
      <w:proofErr w:type="spellEnd"/>
      <w:r>
        <w:t xml:space="preserve"> pair.</w:t>
      </w:r>
    </w:p>
    <w:p w:rsidR="00C43E6C" w:rsidRDefault="00D27ED4" w:rsidP="00C43E6C">
      <w:pPr>
        <w:ind w:left="432"/>
      </w:pPr>
      <w:r w:rsidRPr="00D27ED4">
        <w:rPr>
          <w:highlight w:val="yellow"/>
        </w:rPr>
        <w:t>[RP-SMA Male &amp; Female Connection image with coin for scale]</w:t>
      </w:r>
    </w:p>
    <w:p w:rsidR="00C43E6C" w:rsidRDefault="00C43E6C" w:rsidP="00C43E6C">
      <w:pPr>
        <w:ind w:left="432"/>
      </w:pPr>
      <w:r>
        <w:t>After coax connection is made visually inspect the solder joints to the folded dipole in order to ensure electrical continuity as shown below.</w:t>
      </w:r>
    </w:p>
    <w:p w:rsidR="00C43E6C" w:rsidRDefault="00D27ED4" w:rsidP="00C43E6C">
      <w:pPr>
        <w:ind w:left="432"/>
      </w:pPr>
      <w:r w:rsidRPr="00D27ED4">
        <w:rPr>
          <w:highlight w:val="yellow"/>
        </w:rPr>
        <w:t>[Proper solder joints image]</w:t>
      </w:r>
    </w:p>
    <w:p w:rsidR="00C43E6C" w:rsidRDefault="00C43E6C" w:rsidP="00C43E6C">
      <w:pPr>
        <w:ind w:left="432"/>
      </w:pPr>
      <w:r>
        <w:t>This process will be repeated twice once at the ground station and again at the launch box.</w:t>
      </w:r>
    </w:p>
    <w:p w:rsidR="00C43E6C" w:rsidRPr="00D27ED4" w:rsidRDefault="00C43E6C" w:rsidP="00C43E6C">
      <w:pPr>
        <w:ind w:left="432"/>
        <w:rPr>
          <w:b/>
          <w:i/>
        </w:rPr>
      </w:pPr>
      <w:r w:rsidRPr="00D27ED4">
        <w:rPr>
          <w:b/>
          <w:i/>
        </w:rPr>
        <w:t>If either solder joint has become undone the joint will have to be re-soldered before antenna becomes functional</w:t>
      </w:r>
    </w:p>
    <w:p w:rsidR="00C43E6C" w:rsidRDefault="00C43E6C" w:rsidP="00C43E6C">
      <w:pPr>
        <w:ind w:left="432"/>
      </w:pPr>
    </w:p>
    <w:p w:rsidR="00C43E6C" w:rsidRDefault="00C43E6C" w:rsidP="00C43E6C">
      <w:pPr>
        <w:pStyle w:val="Heading1"/>
      </w:pPr>
      <w:r>
        <w:t>Test Antenna connectivity</w:t>
      </w:r>
    </w:p>
    <w:p w:rsidR="00C43E6C" w:rsidRDefault="00D27ED4" w:rsidP="00D27ED4">
      <w:pPr>
        <w:ind w:left="432"/>
      </w:pPr>
      <w:r>
        <w:t>After setup is complete a test signal will need to be sent from the laptop at the ground station in order to ensure the launch box antenna is receiving and responding.</w:t>
      </w:r>
    </w:p>
    <w:p w:rsidR="00D27ED4" w:rsidRDefault="00D27ED4" w:rsidP="00D27ED4">
      <w:pPr>
        <w:ind w:left="432"/>
      </w:pPr>
      <w:r w:rsidRPr="00D27ED4">
        <w:rPr>
          <w:highlight w:val="yellow"/>
        </w:rPr>
        <w:t xml:space="preserve">[Screenshot image of </w:t>
      </w:r>
      <w:proofErr w:type="spellStart"/>
      <w:r w:rsidRPr="00D27ED4">
        <w:rPr>
          <w:highlight w:val="yellow"/>
        </w:rPr>
        <w:t>Xbee</w:t>
      </w:r>
      <w:proofErr w:type="spellEnd"/>
      <w:r w:rsidRPr="00D27ED4">
        <w:rPr>
          <w:highlight w:val="yellow"/>
        </w:rPr>
        <w:t xml:space="preserve"> Test Signal window]</w:t>
      </w:r>
    </w:p>
    <w:p w:rsidR="00D27ED4" w:rsidRDefault="00D27ED4" w:rsidP="00D27ED4">
      <w:pPr>
        <w:ind w:left="432"/>
      </w:pPr>
      <w:r>
        <w:t xml:space="preserve">Once the signal test is completed the antennas are now ready for launch. </w:t>
      </w:r>
    </w:p>
    <w:p w:rsidR="00D27ED4" w:rsidRPr="00D27ED4" w:rsidRDefault="00D27ED4" w:rsidP="00D27ED4">
      <w:pPr>
        <w:ind w:left="432"/>
        <w:rPr>
          <w:b/>
          <w:i/>
        </w:rPr>
      </w:pPr>
      <w:r w:rsidRPr="00D27ED4">
        <w:rPr>
          <w:b/>
          <w:i/>
        </w:rPr>
        <w:t xml:space="preserve">If the test signal is not being received refer back to step 3 </w:t>
      </w:r>
    </w:p>
    <w:sectPr w:rsidR="00D27ED4" w:rsidRPr="00D27E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6C"/>
    <w:rsid w:val="00751005"/>
    <w:rsid w:val="00C43E6C"/>
    <w:rsid w:val="00D2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8964F-0BFE-414A-A85D-74D55DA2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armando gonzalez</dc:creator>
  <cp:keywords/>
  <cp:lastModifiedBy>armando gonzalez</cp:lastModifiedBy>
  <cp:revision>1</cp:revision>
  <dcterms:created xsi:type="dcterms:W3CDTF">2016-03-09T15:32:00Z</dcterms:created>
  <dcterms:modified xsi:type="dcterms:W3CDTF">2016-03-09T15:52:00Z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