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01" w:rsidRDefault="00921F49">
      <w:pPr>
        <w:pStyle w:val="Title"/>
      </w:pPr>
      <w:r>
        <w:t>Yagi Antenna</w:t>
      </w:r>
    </w:p>
    <w:p w:rsidR="00971401" w:rsidRDefault="00921F49" w:rsidP="00921F49">
      <w:pPr>
        <w:pStyle w:val="Heading1"/>
        <w:numPr>
          <w:ilvl w:val="0"/>
          <w:numId w:val="0"/>
        </w:numPr>
        <w:ind w:left="432" w:hanging="432"/>
      </w:pPr>
      <w:r>
        <w:t xml:space="preserve">Components Required </w:t>
      </w:r>
      <w:r>
        <w:tab/>
      </w:r>
      <w:r>
        <w:tab/>
      </w:r>
      <w:r>
        <w:tab/>
      </w:r>
      <w:r>
        <w:tab/>
      </w:r>
      <w:r>
        <w:tab/>
        <w:t>11/17/15            SRT-3</w:t>
      </w:r>
    </w:p>
    <w:p w:rsidR="00971401" w:rsidRDefault="00921F49" w:rsidP="00911BF3">
      <w:pPr>
        <w:jc w:val="center"/>
      </w:pPr>
      <w:r>
        <w:t xml:space="preserve">In order for the </w:t>
      </w:r>
      <w:proofErr w:type="spellStart"/>
      <w:r>
        <w:t>Baofeng</w:t>
      </w:r>
      <w:proofErr w:type="spellEnd"/>
      <w:r>
        <w:t xml:space="preserve"> UV-5R</w:t>
      </w:r>
      <w:r w:rsidR="00B9356D">
        <w:t xml:space="preserve"> to work</w:t>
      </w:r>
      <w:r>
        <w:t xml:space="preserve"> </w:t>
      </w:r>
      <w:r w:rsidR="00B9356D">
        <w:t xml:space="preserve">with either an aftermarket Yagi antenna or a self-built Yagi the </w:t>
      </w:r>
      <w:proofErr w:type="spellStart"/>
      <w:r w:rsidR="00B9356D">
        <w:t>Baofeng</w:t>
      </w:r>
      <w:proofErr w:type="spellEnd"/>
      <w:r w:rsidR="00B9356D">
        <w:t xml:space="preserve"> would require just some simple adaptors and the necessary coax cable.</w:t>
      </w:r>
    </w:p>
    <w:p w:rsidR="00911BF3" w:rsidRDefault="00911BF3" w:rsidP="00911BF3">
      <w:pPr>
        <w:jc w:val="center"/>
      </w:pPr>
    </w:p>
    <w:p w:rsidR="00B9356D" w:rsidRDefault="00B9356D">
      <w:r>
        <w:t xml:space="preserve">The appropriate </w:t>
      </w:r>
      <w:r w:rsidR="00911BF3">
        <w:t>adapte</w:t>
      </w:r>
      <w:r>
        <w:t>r for the SMA antenna input on the handheld would be this one.</w:t>
      </w:r>
    </w:p>
    <w:p w:rsidR="00911BF3" w:rsidRPr="00911BF3" w:rsidRDefault="00911BF3">
      <w:pPr>
        <w:rPr>
          <w:b/>
        </w:rPr>
      </w:pPr>
      <w:r w:rsidRPr="00911BF3">
        <w:rPr>
          <w:b/>
        </w:rPr>
        <w:t>PL-259</w:t>
      </w:r>
      <w:r>
        <w:rPr>
          <w:b/>
        </w:rPr>
        <w:t xml:space="preserve"> </w:t>
      </w:r>
      <w:r w:rsidRPr="00911BF3">
        <w:rPr>
          <w:b/>
        </w:rPr>
        <w:t>UHF-Male to SMA-Female Coaxial Adapter RFA-8183</w:t>
      </w:r>
      <w:r>
        <w:rPr>
          <w:b/>
        </w:rPr>
        <w:t xml:space="preserve">                                   </w:t>
      </w:r>
      <w:r>
        <w:t xml:space="preserve">Cost: 4.59 plus shipping      </w:t>
      </w:r>
    </w:p>
    <w:p w:rsidR="00B9356D" w:rsidRDefault="00B9356D">
      <w:hyperlink r:id="rId6" w:history="1">
        <w:r w:rsidRPr="00714997">
          <w:rPr>
            <w:rStyle w:val="Hyperlink"/>
          </w:rPr>
          <w:t>http://testparts-store.com/pl-259-uhf-male-to-sma-female-coaxial-adapter-rfa-8183/</w:t>
        </w:r>
      </w:hyperlink>
      <w:r>
        <w:t xml:space="preserve"> </w:t>
      </w:r>
    </w:p>
    <w:p w:rsidR="00911BF3" w:rsidRDefault="00911BF3"/>
    <w:p w:rsidR="00911BF3" w:rsidRDefault="00911BF3">
      <w:r>
        <w:t>To this adapter we would connect the coax that leads to the antenna before that however, we need the appropriate plug that solders into the bare coax cable.</w:t>
      </w:r>
    </w:p>
    <w:p w:rsidR="00911BF3" w:rsidRDefault="00911BF3">
      <w:r w:rsidRPr="00911BF3">
        <w:rPr>
          <w:b/>
        </w:rPr>
        <w:t xml:space="preserve">PL-259 Plug                                                                                                                            </w:t>
      </w:r>
      <w:r>
        <w:t>Cost: 1.65 plus shipping</w:t>
      </w:r>
    </w:p>
    <w:p w:rsidR="00911BF3" w:rsidRDefault="00911BF3">
      <w:hyperlink r:id="rId7" w:history="1">
        <w:r w:rsidRPr="00714997">
          <w:rPr>
            <w:rStyle w:val="Hyperlink"/>
          </w:rPr>
          <w:t>http://www.allelectronics.com/make-a-store/item/pl-259/pl-259-plug/1.html?gclid=CJXizKf5mMkCFQUHaQodsVoCNQ</w:t>
        </w:r>
      </w:hyperlink>
      <w:r>
        <w:t xml:space="preserve">             </w:t>
      </w:r>
    </w:p>
    <w:p w:rsidR="00911BF3" w:rsidRDefault="00911BF3"/>
    <w:p w:rsidR="00815818" w:rsidRDefault="00911BF3">
      <w:r>
        <w:t xml:space="preserve">The next component would be the coax cable </w:t>
      </w:r>
      <w:r w:rsidR="00815818">
        <w:t>that needs to have an impedance of 50 Ohms in order to not surpass a 1.5:1 SWR. This coax is just a basic coax some fancier cable could be bought if desired.</w:t>
      </w:r>
    </w:p>
    <w:p w:rsidR="00815818" w:rsidRDefault="00815818">
      <w:r w:rsidRPr="00815818">
        <w:rPr>
          <w:b/>
        </w:rPr>
        <w:t>Low Loss Flexible LMR-195-FR Fire Rated Coax Cable Double Shielded</w:t>
      </w:r>
      <w:r>
        <w:t xml:space="preserve">         Cost 0.89 per feet + shipping</w:t>
      </w:r>
    </w:p>
    <w:p w:rsidR="00815818" w:rsidRDefault="00815818">
      <w:hyperlink r:id="rId8" w:history="1">
        <w:r w:rsidRPr="00714997">
          <w:rPr>
            <w:rStyle w:val="Hyperlink"/>
          </w:rPr>
          <w:t>http://www.pasternack.com/50-ohm-flexible-lmr-195-fr-frpe-jacket-aluminum-tape-over-tinned-copper-braid-outer-conductor-double-shielded-black-lmr-195-fr-p.aspx?gclid=CPzbk6S1lskCFQ6OaQod8ioG7A</w:t>
        </w:r>
      </w:hyperlink>
      <w:r>
        <w:t xml:space="preserve"> </w:t>
      </w:r>
      <w:r w:rsidR="00911BF3">
        <w:t xml:space="preserve">     </w:t>
      </w:r>
    </w:p>
    <w:p w:rsidR="00815818" w:rsidRDefault="00815818"/>
    <w:p w:rsidR="00ED506F" w:rsidRDefault="00815818">
      <w:r>
        <w:t xml:space="preserve">Also a useful website that illustrates </w:t>
      </w:r>
      <w:r w:rsidR="00ED506F">
        <w:t xml:space="preserve">the setup is here </w:t>
      </w:r>
    </w:p>
    <w:p w:rsidR="00ED506F" w:rsidRDefault="00ED506F">
      <w:hyperlink r:id="rId9" w:history="1">
        <w:r w:rsidRPr="00714997">
          <w:rPr>
            <w:rStyle w:val="Hyperlink"/>
          </w:rPr>
          <w:t>http://baofeng-uv-5re.blogspot.com/2013/10/so-how-far-can-i-talk-on-my-baofeng-uv.html</w:t>
        </w:r>
      </w:hyperlink>
      <w:r>
        <w:t xml:space="preserve"> </w:t>
      </w:r>
    </w:p>
    <w:p w:rsidR="00ED506F" w:rsidRDefault="00ED506F"/>
    <w:p w:rsidR="00ED506F" w:rsidRDefault="00ED506F">
      <w:r>
        <w:t xml:space="preserve">One last thing is that SMA connectors such as the ones linked above must be treated carefully because a jolt or hit could damage the SMA input on the </w:t>
      </w:r>
      <w:proofErr w:type="spellStart"/>
      <w:r>
        <w:t>Baofeng</w:t>
      </w:r>
      <w:proofErr w:type="spellEnd"/>
      <w:r>
        <w:t xml:space="preserve"> uv-5R.</w:t>
      </w:r>
    </w:p>
    <w:p w:rsidR="00911BF3" w:rsidRDefault="00911BF3">
      <w:bookmarkStart w:id="0" w:name="_GoBack"/>
      <w:bookmarkEnd w:id="0"/>
      <w:r>
        <w:t xml:space="preserve">            </w:t>
      </w:r>
    </w:p>
    <w:sectPr w:rsidR="00911B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49"/>
    <w:rsid w:val="00815818"/>
    <w:rsid w:val="00911BF3"/>
    <w:rsid w:val="00921F49"/>
    <w:rsid w:val="00971401"/>
    <w:rsid w:val="00B9356D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BAC8D-3AC5-4EDE-A1E8-0707ED3E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56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ternack.com/50-ohm-flexible-lmr-195-fr-frpe-jacket-aluminum-tape-over-tinned-copper-braid-outer-conductor-double-shielded-black-lmr-195-fr-p.aspx?gclid=CPzbk6S1lskCFQ6OaQod8ioG7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lelectronics.com/make-a-store/item/pl-259/pl-259-plug/1.html?gclid=CJXizKf5mMkCFQUHaQodsVoCN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parts-store.com/pl-259-uhf-male-to-sma-female-coaxial-adapter-rfa-818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ofeng-uv-5re.blogspot.com/2013/10/so-how-far-can-i-talk-on-my-baofeng-uv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gonzalez</dc:creator>
  <cp:keywords/>
  <cp:lastModifiedBy>armando gonzalez</cp:lastModifiedBy>
  <cp:revision>1</cp:revision>
  <dcterms:created xsi:type="dcterms:W3CDTF">2015-11-18T02:43:00Z</dcterms:created>
  <dcterms:modified xsi:type="dcterms:W3CDTF">2015-11-18T03:45:00Z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